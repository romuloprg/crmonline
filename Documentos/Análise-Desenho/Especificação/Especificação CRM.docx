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C2" w:rsidRPr="0074409D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</w:p>
    <w:p w:rsidR="00DD34C2" w:rsidRPr="00DD34C2" w:rsidRDefault="00DD34C2" w:rsidP="00DD34C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D34C2">
        <w:rPr>
          <w:rFonts w:ascii="Arial" w:hAnsi="Arial" w:cs="Arial"/>
          <w:b/>
          <w:sz w:val="24"/>
          <w:szCs w:val="24"/>
        </w:rPr>
        <w:t>Especificação dos Requisitos de Software</w:t>
      </w:r>
    </w:p>
    <w:p w:rsidR="00A02440" w:rsidRPr="00577606" w:rsidRDefault="00A0244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446F8F">
      <w:pPr>
        <w:spacing w:line="480" w:lineRule="auto"/>
        <w:jc w:val="center"/>
        <w:rPr>
          <w:sz w:val="38"/>
          <w:szCs w:val="38"/>
        </w:rPr>
      </w:pPr>
      <w:r w:rsidRPr="00577606">
        <w:rPr>
          <w:sz w:val="38"/>
          <w:szCs w:val="38"/>
        </w:rPr>
        <w:t>Especificação dos Requisitos do Software</w:t>
      </w:r>
    </w:p>
    <w:p w:rsidR="00065A76" w:rsidRPr="00577606" w:rsidRDefault="007F1F76" w:rsidP="009D327C">
      <w:pPr>
        <w:jc w:val="center"/>
        <w:rPr>
          <w:sz w:val="38"/>
          <w:szCs w:val="38"/>
        </w:rPr>
      </w:pPr>
      <w:r>
        <w:rPr>
          <w:sz w:val="38"/>
          <w:szCs w:val="38"/>
        </w:rPr>
        <w:t>CRM Online</w:t>
      </w:r>
    </w:p>
    <w:p w:rsidR="00065A76" w:rsidRPr="00577606" w:rsidRDefault="00065A76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:rsidR="00065A76" w:rsidRPr="00577606" w:rsidRDefault="00446F8F" w:rsidP="00F46CBE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 w:rsidRPr="00577606">
        <w:rPr>
          <w:sz w:val="24"/>
          <w:szCs w:val="24"/>
        </w:rPr>
        <w:t>Autor</w:t>
      </w:r>
      <w:r w:rsidR="00F46CBE">
        <w:rPr>
          <w:sz w:val="24"/>
          <w:szCs w:val="24"/>
        </w:rPr>
        <w:t>es</w:t>
      </w:r>
      <w:r w:rsidRPr="00577606">
        <w:rPr>
          <w:sz w:val="24"/>
          <w:szCs w:val="24"/>
        </w:rPr>
        <w:t xml:space="preserve">: </w:t>
      </w:r>
    </w:p>
    <w:p w:rsidR="007F1F76" w:rsidRPr="00577606" w:rsidRDefault="007F1F76" w:rsidP="007F1F76">
      <w:pPr>
        <w:pStyle w:val="Livre"/>
        <w:spacing w:before="600"/>
        <w:jc w:val="center"/>
        <w:rPr>
          <w:noProof w:val="0"/>
          <w:sz w:val="22"/>
        </w:rPr>
      </w:pPr>
      <w:r>
        <w:rPr>
          <w:noProof w:val="0"/>
          <w:sz w:val="22"/>
        </w:rPr>
        <w:t>Israel de Almeida Mello</w:t>
      </w:r>
      <w:r>
        <w:rPr>
          <w:noProof w:val="0"/>
          <w:sz w:val="22"/>
        </w:rPr>
        <w:br/>
        <w:t>Rômulo de Oliveira Jorge</w:t>
      </w:r>
      <w:r>
        <w:rPr>
          <w:noProof w:val="0"/>
          <w:sz w:val="22"/>
        </w:rPr>
        <w:br/>
        <w:t>Túlio Henrique Café Carvalhais</w:t>
      </w:r>
      <w:r>
        <w:rPr>
          <w:noProof w:val="0"/>
          <w:sz w:val="22"/>
        </w:rPr>
        <w:br/>
        <w:t>Wander Maia da Silva</w:t>
      </w:r>
    </w:p>
    <w:p w:rsidR="00065A76" w:rsidRPr="00577606" w:rsidRDefault="00065A76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F46CBE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65A76" w:rsidRPr="00577606" w:rsidRDefault="007F1F76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Setembro/2012</w:t>
      </w:r>
    </w:p>
    <w:p w:rsidR="00065A76" w:rsidRPr="00577606" w:rsidRDefault="00065A76" w:rsidP="005A5C2F">
      <w:pPr>
        <w:pStyle w:val="Subttulo"/>
        <w:rPr>
          <w:rFonts w:ascii="Times New Roman" w:hAnsi="Times New Roman"/>
        </w:rPr>
      </w:pPr>
      <w:bookmarkStart w:id="5" w:name="_Toc481911616"/>
      <w:r w:rsidRPr="00577606">
        <w:rPr>
          <w:rFonts w:ascii="Times New Roman" w:hAnsi="Times New Roman"/>
        </w:rPr>
        <w:lastRenderedPageBreak/>
        <w:t>Aprovação</w:t>
      </w:r>
      <w:bookmarkEnd w:id="3"/>
      <w:bookmarkEnd w:id="4"/>
      <w:bookmarkEnd w:id="5"/>
    </w:p>
    <w:p w:rsidR="00065A76" w:rsidRPr="00577606" w:rsidRDefault="00065A76" w:rsidP="00F46CBE">
      <w:pPr>
        <w:pStyle w:val="Corpodetexto"/>
      </w:pPr>
      <w:r w:rsidRPr="00577606">
        <w:t xml:space="preserve">Aprovamos </w:t>
      </w:r>
      <w:r w:rsidR="00BA5BC6">
        <w:t>a Especificação dos Requisitos</w:t>
      </w:r>
      <w:r w:rsidRPr="00577606">
        <w:t xml:space="preserve"> Versão revisada </w:t>
      </w:r>
      <w:r w:rsidR="00925FB3" w:rsidRPr="00577606">
        <w:t>1.0</w:t>
      </w:r>
      <w:r w:rsidRPr="00577606">
        <w:t xml:space="preserve"> do projeto </w:t>
      </w:r>
      <w:r w:rsidR="00BA5BC6">
        <w:t>CRM Online</w:t>
      </w:r>
      <w:r w:rsidRPr="00577606">
        <w:t>.</w:t>
      </w:r>
    </w:p>
    <w:p w:rsidR="00065A76" w:rsidRPr="00577606" w:rsidRDefault="00065A76" w:rsidP="00A37183">
      <w:pPr>
        <w:pStyle w:val="Corpodetexto"/>
      </w:pPr>
    </w:p>
    <w:p w:rsidR="00065A76" w:rsidRPr="00577606" w:rsidRDefault="00065A76" w:rsidP="00A37183">
      <w:pPr>
        <w:pStyle w:val="Corpodetexto"/>
      </w:pP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065A76" w:rsidRPr="0057760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Pr="00577606" w:rsidRDefault="00F46CBE" w:rsidP="00A37183">
            <w:pPr>
              <w:pStyle w:val="Corpodetexto"/>
            </w:pPr>
            <w:r>
              <w:t>&lt;Nome do Aprovador&gt;</w:t>
            </w:r>
          </w:p>
        </w:tc>
        <w:tc>
          <w:tcPr>
            <w:tcW w:w="1134" w:type="dxa"/>
            <w:vMerge w:val="restart"/>
          </w:tcPr>
          <w:p w:rsidR="00065A76" w:rsidRPr="00577606" w:rsidRDefault="00065A76" w:rsidP="00A37183">
            <w:pPr>
              <w:pStyle w:val="Corpodetexto"/>
            </w:pPr>
            <w:r w:rsidRPr="00577606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Pr="00577606" w:rsidRDefault="00065A76" w:rsidP="00A37183">
            <w:pPr>
              <w:pStyle w:val="Corpodetexto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/>
          </w:tcPr>
          <w:p w:rsidR="00065A76" w:rsidRPr="00577606" w:rsidRDefault="00065A76" w:rsidP="00A37183">
            <w:pPr>
              <w:pStyle w:val="Corpodetexto"/>
            </w:pPr>
          </w:p>
        </w:tc>
        <w:tc>
          <w:tcPr>
            <w:tcW w:w="1134" w:type="dxa"/>
            <w:vMerge/>
          </w:tcPr>
          <w:p w:rsidR="00065A76" w:rsidRPr="00577606" w:rsidRDefault="00065A76" w:rsidP="00A37183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Pr="00577606" w:rsidRDefault="00065A76" w:rsidP="00A37183">
            <w:pPr>
              <w:pStyle w:val="Corpodetexto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Pr="00577606" w:rsidRDefault="00F46CBE" w:rsidP="00A37183">
            <w:pPr>
              <w:pStyle w:val="Corpodetexto"/>
            </w:pPr>
            <w:r>
              <w:t>&lt;Nome do Aprovador&gt;</w:t>
            </w:r>
          </w:p>
        </w:tc>
        <w:tc>
          <w:tcPr>
            <w:tcW w:w="1134" w:type="dxa"/>
            <w:vMerge w:val="restart"/>
          </w:tcPr>
          <w:p w:rsidR="00065A76" w:rsidRPr="00577606" w:rsidRDefault="00065A76" w:rsidP="00A37183">
            <w:pPr>
              <w:pStyle w:val="Corpodetexto"/>
            </w:pPr>
            <w:r w:rsidRPr="00577606"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065A76" w:rsidRPr="00577606" w:rsidRDefault="00065A76" w:rsidP="00A37183">
            <w:pPr>
              <w:pStyle w:val="Corpodetexto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/>
          </w:tcPr>
          <w:p w:rsidR="00065A76" w:rsidRPr="00577606" w:rsidRDefault="00065A76" w:rsidP="00A37183">
            <w:pPr>
              <w:pStyle w:val="Corpodetexto"/>
            </w:pPr>
          </w:p>
        </w:tc>
        <w:tc>
          <w:tcPr>
            <w:tcW w:w="1134" w:type="dxa"/>
            <w:vMerge/>
          </w:tcPr>
          <w:p w:rsidR="00065A76" w:rsidRPr="00577606" w:rsidRDefault="00065A76" w:rsidP="00A37183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065A76" w:rsidRPr="00577606" w:rsidRDefault="00065A76" w:rsidP="00A37183">
            <w:pPr>
              <w:pStyle w:val="Corpodetexto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 w:val="restart"/>
          </w:tcPr>
          <w:p w:rsidR="00065A76" w:rsidRPr="00577606" w:rsidRDefault="00065A76" w:rsidP="00A37183">
            <w:pPr>
              <w:pStyle w:val="Corpodetexto"/>
            </w:pPr>
          </w:p>
        </w:tc>
        <w:tc>
          <w:tcPr>
            <w:tcW w:w="1134" w:type="dxa"/>
            <w:vMerge w:val="restart"/>
          </w:tcPr>
          <w:p w:rsidR="00065A76" w:rsidRPr="00577606" w:rsidRDefault="00065A76" w:rsidP="00A37183">
            <w:pPr>
              <w:pStyle w:val="Corpodetexto"/>
            </w:pPr>
          </w:p>
        </w:tc>
        <w:tc>
          <w:tcPr>
            <w:tcW w:w="4037" w:type="dxa"/>
          </w:tcPr>
          <w:p w:rsidR="00065A76" w:rsidRPr="00577606" w:rsidRDefault="00065A76" w:rsidP="00A37183">
            <w:pPr>
              <w:pStyle w:val="Corpodetexto"/>
            </w:pPr>
          </w:p>
        </w:tc>
      </w:tr>
      <w:tr w:rsidR="00065A76" w:rsidRPr="00577606">
        <w:trPr>
          <w:cantSplit/>
          <w:trHeight w:val="400"/>
        </w:trPr>
        <w:tc>
          <w:tcPr>
            <w:tcW w:w="4039" w:type="dxa"/>
            <w:vMerge/>
          </w:tcPr>
          <w:p w:rsidR="00065A76" w:rsidRPr="00577606" w:rsidRDefault="00065A76" w:rsidP="00A37183">
            <w:pPr>
              <w:pStyle w:val="Corpodetexto"/>
            </w:pPr>
          </w:p>
        </w:tc>
        <w:tc>
          <w:tcPr>
            <w:tcW w:w="1134" w:type="dxa"/>
            <w:vMerge/>
          </w:tcPr>
          <w:p w:rsidR="00065A76" w:rsidRPr="00577606" w:rsidRDefault="00065A76" w:rsidP="00A37183">
            <w:pPr>
              <w:pStyle w:val="Corpodetexto"/>
            </w:pPr>
          </w:p>
        </w:tc>
        <w:tc>
          <w:tcPr>
            <w:tcW w:w="4037" w:type="dxa"/>
          </w:tcPr>
          <w:p w:rsidR="00065A76" w:rsidRPr="00577606" w:rsidRDefault="00065A76" w:rsidP="00A37183">
            <w:pPr>
              <w:pStyle w:val="Corpodetexto"/>
            </w:pPr>
          </w:p>
        </w:tc>
      </w:tr>
    </w:tbl>
    <w:p w:rsidR="00065A76" w:rsidRPr="00577606" w:rsidRDefault="00065A76" w:rsidP="00A37183">
      <w:pPr>
        <w:pStyle w:val="Corpodetexto"/>
      </w:pPr>
    </w:p>
    <w:p w:rsidR="002F53F5" w:rsidRPr="00577606" w:rsidRDefault="00065A76" w:rsidP="005A5C2F">
      <w:pPr>
        <w:pStyle w:val="Subttulo"/>
        <w:rPr>
          <w:rFonts w:ascii="Times New Roman" w:hAnsi="Times New Roman"/>
          <w:b/>
          <w:sz w:val="24"/>
          <w:szCs w:val="24"/>
        </w:rPr>
      </w:pPr>
      <w:bookmarkStart w:id="6" w:name="_Toc427049360"/>
      <w:bookmarkStart w:id="7" w:name="_Toc481911617"/>
      <w:r w:rsidRPr="00577606">
        <w:rPr>
          <w:rFonts w:ascii="Times New Roman" w:hAnsi="Times New Roman"/>
          <w:b/>
          <w:sz w:val="24"/>
          <w:szCs w:val="24"/>
        </w:rPr>
        <w:lastRenderedPageBreak/>
        <w:t>Versões revisadas anteriores</w:t>
      </w:r>
      <w:bookmarkEnd w:id="6"/>
      <w:bookmarkEnd w:id="7"/>
    </w:p>
    <w:p w:rsidR="002F53F5" w:rsidRPr="00577606" w:rsidRDefault="002F53F5" w:rsidP="002F53F5"/>
    <w:p w:rsidR="002F53F5" w:rsidRPr="00577606" w:rsidRDefault="002F53F5" w:rsidP="002F53F5"/>
    <w:p w:rsidR="002F53F5" w:rsidRPr="00577606" w:rsidRDefault="002F53F5" w:rsidP="002F53F5">
      <w:pPr>
        <w:rPr>
          <w:sz w:val="24"/>
          <w:szCs w:val="24"/>
        </w:rPr>
      </w:pPr>
      <w:r w:rsidRPr="00577606">
        <w:rPr>
          <w:sz w:val="24"/>
          <w:szCs w:val="24"/>
        </w:rPr>
        <w:t>Não aplicável.</w:t>
      </w:r>
    </w:p>
    <w:p w:rsidR="00065A76" w:rsidRPr="00577606" w:rsidRDefault="002F53F5" w:rsidP="002F53F5">
      <w:pPr>
        <w:tabs>
          <w:tab w:val="left" w:pos="1380"/>
        </w:tabs>
      </w:pPr>
      <w:r w:rsidRPr="00577606">
        <w:tab/>
      </w:r>
    </w:p>
    <w:p w:rsidR="00065A76" w:rsidRPr="00577606" w:rsidRDefault="00065A76">
      <w:pPr>
        <w:pStyle w:val="Ttulo1"/>
        <w:rPr>
          <w:rFonts w:ascii="Times New Roman" w:hAnsi="Times New Roman"/>
        </w:rPr>
      </w:pPr>
      <w:bookmarkStart w:id="8" w:name="_Toc427049361"/>
      <w:bookmarkStart w:id="9" w:name="_Toc481911618"/>
      <w:bookmarkStart w:id="10" w:name="_Toc332954466"/>
      <w:r w:rsidRPr="00577606">
        <w:rPr>
          <w:rFonts w:ascii="Times New Roman" w:hAnsi="Times New Roman"/>
        </w:rPr>
        <w:lastRenderedPageBreak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 w:rsidR="00065A76" w:rsidRPr="00577606" w:rsidRDefault="00065A76" w:rsidP="00B26A56">
      <w:pPr>
        <w:pStyle w:val="Subttulo"/>
        <w:pageBreakBefore w:val="0"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11"/>
      <w:bookmarkEnd w:id="12"/>
      <w:bookmarkEnd w:id="13"/>
      <w:bookmarkEnd w:id="14"/>
      <w:bookmarkEnd w:id="15"/>
    </w:p>
    <w:p w:rsidR="00C47347" w:rsidRDefault="00065A76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332954466" w:history="1">
        <w:r w:rsidR="00C47347" w:rsidRPr="00D5459E">
          <w:rPr>
            <w:rStyle w:val="Hyperlink"/>
            <w:noProof/>
          </w:rPr>
          <w:t>Especificação dos Requisitos do Software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_Toc332954466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67" w:history="1">
        <w:r w:rsidR="00C47347" w:rsidRPr="00D5459E">
          <w:rPr>
            <w:rStyle w:val="Hyperlink"/>
            <w:noProof/>
          </w:rPr>
          <w:t>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Introdução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_Toc332954467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68" w:history="1">
        <w:r w:rsidR="00C47347" w:rsidRPr="00D5459E">
          <w:rPr>
            <w:rStyle w:val="Hyperlink"/>
            <w:noProof/>
          </w:rPr>
          <w:t>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Objetivos deste documento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_Toc332954468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69" w:history="1">
        <w:r w:rsidR="00C47347" w:rsidRPr="00D5459E">
          <w:rPr>
            <w:rStyle w:val="Hyperlink"/>
            <w:noProof/>
          </w:rPr>
          <w:t>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Escopo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_Toc332954469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0" w:history="1">
        <w:r w:rsidR="00C47347" w:rsidRPr="00D5459E">
          <w:rPr>
            <w:rStyle w:val="Hyperlink"/>
            <w:noProof/>
          </w:rPr>
          <w:t>1.2.1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Nome do produto e de seus componentes principais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1" w:history="1">
        <w:r w:rsidR="00C47347" w:rsidRPr="00D5459E">
          <w:rPr>
            <w:rStyle w:val="Hyperlink"/>
            <w:noProof/>
            <w:snapToGrid w:val="0"/>
          </w:rPr>
          <w:t>1.2.2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  <w:snapToGrid w:val="0"/>
          </w:rPr>
          <w:t>Missão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2" w:history="1">
        <w:r w:rsidR="00C47347" w:rsidRPr="00D5459E">
          <w:rPr>
            <w:rStyle w:val="Hyperlink"/>
            <w:noProof/>
            <w:snapToGrid w:val="0"/>
          </w:rPr>
          <w:t>1.2.3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  <w:snapToGrid w:val="0"/>
          </w:rPr>
          <w:t>Descrição do domínio do Cliente (Regras de Negócio)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3" w:history="1">
        <w:r w:rsidR="00C47347" w:rsidRPr="00D5459E">
          <w:rPr>
            <w:rStyle w:val="Hyperlink"/>
            <w:noProof/>
            <w:snapToGrid w:val="0"/>
          </w:rPr>
          <w:t>1.2.4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  <w:snapToGrid w:val="0"/>
          </w:rPr>
          <w:t>Limites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6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4" w:history="1">
        <w:r w:rsidR="00C47347" w:rsidRPr="00D5459E">
          <w:rPr>
            <w:rStyle w:val="Hyperlink"/>
            <w:noProof/>
            <w:snapToGrid w:val="0"/>
          </w:rPr>
          <w:t>1.2.5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  <w:snapToGrid w:val="0"/>
          </w:rPr>
          <w:t>Benefícios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7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5" w:history="1">
        <w:r w:rsidR="00C47347" w:rsidRPr="00D5459E">
          <w:rPr>
            <w:rStyle w:val="Hyperlink"/>
            <w:noProof/>
          </w:rPr>
          <w:t>1.3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Materiais de referência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7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6" w:history="1">
        <w:r w:rsidR="00C47347" w:rsidRPr="00D5459E">
          <w:rPr>
            <w:rStyle w:val="Hyperlink"/>
            <w:noProof/>
          </w:rPr>
          <w:t>1.4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Definições e siglas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7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7" w:history="1">
        <w:r w:rsidR="00C47347" w:rsidRPr="00D5459E">
          <w:rPr>
            <w:rStyle w:val="Hyperlink"/>
            <w:noProof/>
          </w:rPr>
          <w:t>1.5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Visão geral deste documento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7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8" w:history="1">
        <w:r w:rsidR="00C47347" w:rsidRPr="00D5459E">
          <w:rPr>
            <w:rStyle w:val="Hyperlink"/>
            <w:noProof/>
          </w:rPr>
          <w:t>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Descrição geral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79" w:history="1">
        <w:r w:rsidR="00C47347" w:rsidRPr="00D5459E">
          <w:rPr>
            <w:rStyle w:val="Hyperlink"/>
            <w:noProof/>
          </w:rPr>
          <w:t>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Perspectiva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_Toc332954479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0" w:history="1">
        <w:r w:rsidR="00C47347" w:rsidRPr="00D5459E">
          <w:rPr>
            <w:rStyle w:val="Hyperlink"/>
            <w:noProof/>
          </w:rPr>
          <w:t>2.1.1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Diagrama de contexto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1" w:history="1">
        <w:r w:rsidR="00C47347" w:rsidRPr="00D5459E">
          <w:rPr>
            <w:rStyle w:val="Hyperlink"/>
            <w:noProof/>
          </w:rPr>
          <w:t>2.1.2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usuário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2" w:history="1">
        <w:r w:rsidR="00C47347" w:rsidRPr="00D5459E">
          <w:rPr>
            <w:rStyle w:val="Hyperlink"/>
            <w:noProof/>
          </w:rPr>
          <w:t>2.1.3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hardware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3" w:history="1">
        <w:r w:rsidR="00C47347" w:rsidRPr="00D5459E">
          <w:rPr>
            <w:rStyle w:val="Hyperlink"/>
            <w:noProof/>
          </w:rPr>
          <w:t>2.1.4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software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4" w:history="1">
        <w:r w:rsidR="00C47347" w:rsidRPr="00D5459E">
          <w:rPr>
            <w:rStyle w:val="Hyperlink"/>
            <w:noProof/>
          </w:rPr>
          <w:t>2.1.5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comunicação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5" w:history="1">
        <w:r w:rsidR="00C47347" w:rsidRPr="00D5459E">
          <w:rPr>
            <w:rStyle w:val="Hyperlink"/>
            <w:noProof/>
          </w:rPr>
          <w:t>2.1.6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Restrições de memória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6" w:history="1">
        <w:r w:rsidR="00C47347" w:rsidRPr="00D5459E">
          <w:rPr>
            <w:rStyle w:val="Hyperlink"/>
            <w:noProof/>
          </w:rPr>
          <w:t>2.1.7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Modos de operação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7" w:history="1">
        <w:r w:rsidR="00C47347" w:rsidRPr="00D5459E">
          <w:rPr>
            <w:rStyle w:val="Hyperlink"/>
            <w:noProof/>
          </w:rPr>
          <w:t>2.1.8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de adaptação ao ambiente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8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8" w:history="1">
        <w:r w:rsidR="00C47347" w:rsidRPr="00D5459E">
          <w:rPr>
            <w:rStyle w:val="Hyperlink"/>
            <w:noProof/>
          </w:rPr>
          <w:t>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Funções do produto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89" w:history="1">
        <w:r w:rsidR="00C47347" w:rsidRPr="00D5459E">
          <w:rPr>
            <w:rStyle w:val="Hyperlink"/>
            <w:noProof/>
          </w:rPr>
          <w:t>2.3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Usuários e sistemas externos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_Toc332954489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0" w:history="1">
        <w:r w:rsidR="00C47347" w:rsidRPr="00D5459E">
          <w:rPr>
            <w:rStyle w:val="Hyperlink"/>
            <w:noProof/>
          </w:rPr>
          <w:t>2.3.1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Descrição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1" w:history="1">
        <w:r w:rsidR="00C47347" w:rsidRPr="00D5459E">
          <w:rPr>
            <w:rStyle w:val="Hyperlink"/>
            <w:noProof/>
          </w:rPr>
          <w:t>2.3.2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Características dos usuários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2" w:history="1">
        <w:r w:rsidR="00C47347" w:rsidRPr="00D5459E">
          <w:rPr>
            <w:rStyle w:val="Hyperlink"/>
            <w:noProof/>
          </w:rPr>
          <w:t>2.4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Restrições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3" w:history="1">
        <w:r w:rsidR="00C47347" w:rsidRPr="00D5459E">
          <w:rPr>
            <w:rStyle w:val="Hyperlink"/>
            <w:noProof/>
          </w:rPr>
          <w:t>2.5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Hipóteses de trabalho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4" w:history="1">
        <w:r w:rsidR="00C47347" w:rsidRPr="00D5459E">
          <w:rPr>
            <w:rStyle w:val="Hyperlink"/>
            <w:noProof/>
          </w:rPr>
          <w:t>2.6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adiados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9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5" w:history="1">
        <w:r w:rsidR="00C47347" w:rsidRPr="00D5459E">
          <w:rPr>
            <w:rStyle w:val="Hyperlink"/>
            <w:noProof/>
          </w:rPr>
          <w:t>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específicos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6" w:history="1">
        <w:r w:rsidR="00C47347" w:rsidRPr="00D5459E">
          <w:rPr>
            <w:rStyle w:val="Hyperlink"/>
            <w:noProof/>
          </w:rPr>
          <w:t>3.1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Interfaces de usuário (Protótipo dos Requisitos de Interface)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7" w:history="1">
        <w:r w:rsidR="00C47347" w:rsidRPr="00D5459E">
          <w:rPr>
            <w:rStyle w:val="Hyperlink"/>
            <w:noProof/>
          </w:rPr>
          <w:t>3.1.1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 de usuário &lt;nome da interface&gt;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8" w:history="1">
        <w:r w:rsidR="00C47347" w:rsidRPr="00D5459E">
          <w:rPr>
            <w:rStyle w:val="Hyperlink"/>
            <w:noProof/>
          </w:rPr>
          <w:t>3.1.1.1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Leiaute sugerido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499" w:history="1">
        <w:r w:rsidR="00C47347" w:rsidRPr="00D5459E">
          <w:rPr>
            <w:rStyle w:val="Hyperlink"/>
            <w:noProof/>
          </w:rPr>
          <w:t>3.1.1.2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Relacionamentos com outras interfaces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_Toc332954499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0" w:history="1">
        <w:r w:rsidR="00C47347" w:rsidRPr="00D5459E">
          <w:rPr>
            <w:rStyle w:val="Hyperlink"/>
            <w:noProof/>
          </w:rPr>
          <w:t>3.1.1.3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Campos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1" w:history="1">
        <w:r w:rsidR="00C47347" w:rsidRPr="00D5459E">
          <w:rPr>
            <w:rStyle w:val="Hyperlink"/>
            <w:noProof/>
          </w:rPr>
          <w:t>3.1.1.4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Comandos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10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2" w:history="1">
        <w:r w:rsidR="00C47347" w:rsidRPr="00D5459E">
          <w:rPr>
            <w:rStyle w:val="Hyperlink"/>
            <w:noProof/>
          </w:rPr>
          <w:t>3.1.2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Interface de usuário &lt;nome da interface&gt;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3" w:history="1">
        <w:r w:rsidR="00C47347" w:rsidRPr="00D5459E">
          <w:rPr>
            <w:rStyle w:val="Hyperlink"/>
            <w:noProof/>
          </w:rPr>
          <w:t>3.1.2.1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Leiaute sugerido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4" w:history="1">
        <w:r w:rsidR="00C47347" w:rsidRPr="00D5459E">
          <w:rPr>
            <w:rStyle w:val="Hyperlink"/>
            <w:noProof/>
          </w:rPr>
          <w:t>3.1.2.2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Relacionamentos com outras interfaces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5" w:history="1">
        <w:r w:rsidR="00C47347" w:rsidRPr="00D5459E">
          <w:rPr>
            <w:rStyle w:val="Hyperlink"/>
            <w:noProof/>
          </w:rPr>
          <w:t>3.1.2.3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Campos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6" w:history="1">
        <w:r w:rsidR="00C47347" w:rsidRPr="00D5459E">
          <w:rPr>
            <w:rStyle w:val="Hyperlink"/>
            <w:noProof/>
          </w:rPr>
          <w:t>3.1.2.4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Comandos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11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7" w:history="1">
        <w:r w:rsidR="00C47347" w:rsidRPr="00D5459E">
          <w:rPr>
            <w:rStyle w:val="Hyperlink"/>
            <w:noProof/>
          </w:rPr>
          <w:t>3.2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Funcionais (Detalhamento dos Casos de Uso)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8" w:history="1">
        <w:r w:rsidR="00C47347" w:rsidRPr="00D5459E">
          <w:rPr>
            <w:rStyle w:val="Hyperlink"/>
            <w:noProof/>
          </w:rPr>
          <w:t>3.2.1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Caso de uso &lt;nome do caso de uso&gt;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09" w:history="1">
        <w:r w:rsidR="00C47347" w:rsidRPr="00D5459E">
          <w:rPr>
            <w:rStyle w:val="Hyperlink"/>
            <w:noProof/>
          </w:rPr>
          <w:t>3.2.1.1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Precondições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_Toc332954509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0" w:history="1">
        <w:r w:rsidR="00C47347" w:rsidRPr="00D5459E">
          <w:rPr>
            <w:rStyle w:val="Hyperlink"/>
            <w:noProof/>
          </w:rPr>
          <w:t>3.2.1.2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Fluxo principal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1" w:history="1">
        <w:r w:rsidR="00C47347" w:rsidRPr="00D5459E">
          <w:rPr>
            <w:rStyle w:val="Hyperlink"/>
            <w:noProof/>
          </w:rPr>
          <w:t>3.2.1.3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Fluxos alternativos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2" w:history="1">
        <w:r w:rsidR="00C47347" w:rsidRPr="00D5459E">
          <w:rPr>
            <w:rStyle w:val="Hyperlink"/>
            <w:noProof/>
          </w:rPr>
          <w:t>3.2.1.4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Pós-condições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12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3" w:history="1">
        <w:r w:rsidR="00C47347" w:rsidRPr="00D5459E">
          <w:rPr>
            <w:rStyle w:val="Hyperlink"/>
            <w:noProof/>
          </w:rPr>
          <w:t>3.2.2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Caso de uso &lt;nome do caso de uso&gt;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4" w:history="1">
        <w:r w:rsidR="00C47347" w:rsidRPr="00D5459E">
          <w:rPr>
            <w:rStyle w:val="Hyperlink"/>
            <w:noProof/>
          </w:rPr>
          <w:t>3.2.2.1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Precondições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_Toc332954514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5" w:history="1">
        <w:r w:rsidR="00C47347" w:rsidRPr="00D5459E">
          <w:rPr>
            <w:rStyle w:val="Hyperlink"/>
            <w:noProof/>
          </w:rPr>
          <w:t>3.2.2.2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Fluxo principal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_Toc332954515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6" w:history="1">
        <w:r w:rsidR="00C47347" w:rsidRPr="00D5459E">
          <w:rPr>
            <w:rStyle w:val="Hyperlink"/>
            <w:noProof/>
          </w:rPr>
          <w:t>3.2.2.3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Fluxos alternativos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_Toc332954516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7" w:history="1">
        <w:r w:rsidR="00C47347" w:rsidRPr="00D5459E">
          <w:rPr>
            <w:rStyle w:val="Hyperlink"/>
            <w:noProof/>
          </w:rPr>
          <w:t>3.2.2.4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Pós-condições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_Toc332954517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13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8" w:history="1">
        <w:r w:rsidR="00C47347" w:rsidRPr="00D5459E">
          <w:rPr>
            <w:rStyle w:val="Hyperlink"/>
            <w:noProof/>
          </w:rPr>
          <w:t>3.3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Não Funcionais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_Toc332954518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19" w:history="1">
        <w:r w:rsidR="00C47347" w:rsidRPr="00D5459E">
          <w:rPr>
            <w:rStyle w:val="Hyperlink"/>
            <w:noProof/>
          </w:rPr>
          <w:t>3.3.1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de Dados Persistentes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_Toc332954519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20" w:history="1">
        <w:r w:rsidR="00C47347" w:rsidRPr="00D5459E">
          <w:rPr>
            <w:rStyle w:val="Hyperlink"/>
            <w:noProof/>
          </w:rPr>
          <w:t>3.3.1.1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Diagrama de classes persistentes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_Toc332954520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21" w:history="1">
        <w:r w:rsidR="00C47347" w:rsidRPr="00D5459E">
          <w:rPr>
            <w:rStyle w:val="Hyperlink"/>
            <w:noProof/>
          </w:rPr>
          <w:t>3.3.1.2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Classes persistentes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_Toc332954521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22" w:history="1">
        <w:r w:rsidR="00C47347" w:rsidRPr="00D5459E">
          <w:rPr>
            <w:rStyle w:val="Hyperlink"/>
            <w:noProof/>
          </w:rPr>
          <w:t>3.3.2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de Usabilidade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_Toc332954522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C47347" w:rsidRDefault="00DD11CE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954523" w:history="1">
        <w:r w:rsidR="00C47347" w:rsidRPr="00D5459E">
          <w:rPr>
            <w:rStyle w:val="Hyperlink"/>
            <w:noProof/>
          </w:rPr>
          <w:t>3.3.3</w:t>
        </w:r>
        <w:r w:rsidR="00C473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47347" w:rsidRPr="00D5459E">
          <w:rPr>
            <w:rStyle w:val="Hyperlink"/>
            <w:noProof/>
          </w:rPr>
          <w:t>Requisitos de Desempenho</w:t>
        </w:r>
        <w:r w:rsidR="00C47347">
          <w:rPr>
            <w:noProof/>
            <w:webHidden/>
          </w:rPr>
          <w:tab/>
        </w:r>
        <w:r w:rsidR="00C47347">
          <w:rPr>
            <w:noProof/>
            <w:webHidden/>
          </w:rPr>
          <w:fldChar w:fldCharType="begin"/>
        </w:r>
        <w:r w:rsidR="00C47347">
          <w:rPr>
            <w:noProof/>
            <w:webHidden/>
          </w:rPr>
          <w:instrText xml:space="preserve"> PAGEREF _Toc332954523 \h </w:instrText>
        </w:r>
        <w:r w:rsidR="00C47347">
          <w:rPr>
            <w:noProof/>
            <w:webHidden/>
          </w:rPr>
        </w:r>
        <w:r w:rsidR="00C47347">
          <w:rPr>
            <w:noProof/>
            <w:webHidden/>
          </w:rPr>
          <w:fldChar w:fldCharType="separate"/>
        </w:r>
        <w:r w:rsidR="00C47347">
          <w:rPr>
            <w:noProof/>
            <w:webHidden/>
          </w:rPr>
          <w:t>14</w:t>
        </w:r>
        <w:r w:rsidR="00C47347">
          <w:rPr>
            <w:noProof/>
            <w:webHidden/>
          </w:rPr>
          <w:fldChar w:fldCharType="end"/>
        </w:r>
      </w:hyperlink>
    </w:p>
    <w:p w:rsidR="00065A76" w:rsidRPr="00577606" w:rsidRDefault="00065A76" w:rsidP="00B26A56">
      <w:pPr>
        <w:pStyle w:val="Sumrio5"/>
        <w:tabs>
          <w:tab w:val="left" w:pos="1600"/>
          <w:tab w:val="right" w:leader="dot" w:pos="8305"/>
        </w:tabs>
      </w:pPr>
      <w:r w:rsidRPr="00577606">
        <w:fldChar w:fldCharType="end"/>
      </w:r>
    </w:p>
    <w:p w:rsidR="00065A76" w:rsidRPr="00577606" w:rsidRDefault="00065A76">
      <w:pPr>
        <w:pStyle w:val="Ttulo2"/>
        <w:pageBreakBefore/>
        <w:rPr>
          <w:rFonts w:ascii="Times New Roman" w:hAnsi="Times New Roman"/>
        </w:rPr>
      </w:pPr>
      <w:bookmarkStart w:id="16" w:name="_Toc481911619"/>
      <w:bookmarkStart w:id="17" w:name="_Toc332954467"/>
      <w:r w:rsidRPr="00577606">
        <w:rPr>
          <w:rFonts w:ascii="Times New Roman" w:hAnsi="Times New Roman"/>
        </w:rPr>
        <w:lastRenderedPageBreak/>
        <w:t>Introdução</w:t>
      </w:r>
      <w:bookmarkEnd w:id="16"/>
      <w:bookmarkEnd w:id="17"/>
    </w:p>
    <w:p w:rsidR="00065A76" w:rsidRPr="00577606" w:rsidRDefault="00065A76">
      <w:pPr>
        <w:pStyle w:val="Ttulo3"/>
      </w:pPr>
      <w:bookmarkStart w:id="18" w:name="_Toc481911620"/>
      <w:bookmarkStart w:id="19" w:name="_Toc332954468"/>
      <w:r w:rsidRPr="00577606">
        <w:t>Objetivos deste documento</w:t>
      </w:r>
      <w:bookmarkEnd w:id="18"/>
      <w:bookmarkEnd w:id="19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894"/>
        </w:trPr>
        <w:tc>
          <w:tcPr>
            <w:tcW w:w="8780" w:type="dxa"/>
          </w:tcPr>
          <w:p w:rsidR="00065A76" w:rsidRPr="00577606" w:rsidRDefault="000E627D" w:rsidP="000E627D">
            <w:pPr>
              <w:rPr>
                <w:sz w:val="24"/>
                <w:szCs w:val="24"/>
              </w:rPr>
            </w:pPr>
            <w:r w:rsidRPr="000E627D">
              <w:rPr>
                <w:sz w:val="24"/>
                <w:szCs w:val="24"/>
              </w:rPr>
              <w:t xml:space="preserve">Descrever e especificar as necessidades que devem ser atendidas pelo produto </w:t>
            </w:r>
            <w:r>
              <w:rPr>
                <w:sz w:val="24"/>
                <w:szCs w:val="24"/>
              </w:rPr>
              <w:t>CRM Online</w:t>
            </w:r>
            <w:r w:rsidRPr="000E627D">
              <w:rPr>
                <w:sz w:val="24"/>
                <w:szCs w:val="24"/>
              </w:rPr>
              <w:t>, bem como definir para os desenvolvedores o produto a ser feito.</w:t>
            </w:r>
          </w:p>
        </w:tc>
      </w:tr>
    </w:tbl>
    <w:p w:rsidR="00065A76" w:rsidRPr="00577606" w:rsidRDefault="00065A76" w:rsidP="00A37183">
      <w:pPr>
        <w:pStyle w:val="Corpodetexto"/>
        <w:rPr>
          <w:snapToGrid w:val="0"/>
        </w:rPr>
      </w:pPr>
    </w:p>
    <w:p w:rsidR="00065A76" w:rsidRPr="00577606" w:rsidRDefault="00065A76">
      <w:pPr>
        <w:pStyle w:val="Ttulo3"/>
      </w:pPr>
      <w:bookmarkStart w:id="20" w:name="_Toc481911621"/>
      <w:bookmarkStart w:id="21" w:name="_Toc332954469"/>
      <w:r w:rsidRPr="00577606">
        <w:t>Escopo do produto</w:t>
      </w:r>
      <w:bookmarkEnd w:id="20"/>
      <w:bookmarkEnd w:id="21"/>
    </w:p>
    <w:p w:rsidR="00065A76" w:rsidRPr="00577606" w:rsidRDefault="00065A76">
      <w:pPr>
        <w:pStyle w:val="Ttulo4"/>
      </w:pPr>
      <w:bookmarkStart w:id="22" w:name="_Toc332954470"/>
      <w:r w:rsidRPr="00577606">
        <w:t>Nome do produto e de seus componentes principais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493"/>
        </w:trPr>
        <w:tc>
          <w:tcPr>
            <w:tcW w:w="8780" w:type="dxa"/>
          </w:tcPr>
          <w:p w:rsidR="00065A76" w:rsidRDefault="004A714E" w:rsidP="00A37183">
            <w:pPr>
              <w:pStyle w:val="Tabela"/>
            </w:pPr>
            <w:r>
              <w:t>CRM Online (componente principal)</w:t>
            </w:r>
          </w:p>
          <w:p w:rsidR="004A714E" w:rsidRPr="00577606" w:rsidRDefault="004A714E" w:rsidP="00A37183">
            <w:pPr>
              <w:pStyle w:val="Tabela"/>
            </w:pPr>
            <w:r w:rsidRPr="004A714E">
              <w:rPr>
                <w:highlight w:val="yellow"/>
              </w:rPr>
              <w:t xml:space="preserve">Componente </w:t>
            </w:r>
            <w:proofErr w:type="spellStart"/>
            <w:r w:rsidRPr="004A714E">
              <w:rPr>
                <w:highlight w:val="yellow"/>
              </w:rPr>
              <w:t>Android</w:t>
            </w:r>
            <w:proofErr w:type="spellEnd"/>
          </w:p>
        </w:tc>
      </w:tr>
    </w:tbl>
    <w:p w:rsidR="00065A76" w:rsidRPr="00577606" w:rsidRDefault="00065A76" w:rsidP="00A37183">
      <w:pPr>
        <w:pStyle w:val="Corpodetexto"/>
        <w:rPr>
          <w:snapToGrid w:val="0"/>
        </w:rPr>
      </w:pPr>
    </w:p>
    <w:p w:rsidR="00065A76" w:rsidRPr="00577606" w:rsidRDefault="00065A76">
      <w:pPr>
        <w:pStyle w:val="Ttulo4"/>
        <w:rPr>
          <w:snapToGrid w:val="0"/>
        </w:rPr>
      </w:pPr>
      <w:bookmarkStart w:id="23" w:name="_Toc332954471"/>
      <w:r w:rsidRPr="00577606">
        <w:rPr>
          <w:snapToGrid w:val="0"/>
        </w:rPr>
        <w:t>Missão do produto</w:t>
      </w:r>
      <w:bookmarkEnd w:id="23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726"/>
        </w:trPr>
        <w:tc>
          <w:tcPr>
            <w:tcW w:w="8780" w:type="dxa"/>
          </w:tcPr>
          <w:p w:rsidR="00065A76" w:rsidRPr="00577606" w:rsidRDefault="00F73AB4" w:rsidP="00F73AB4">
            <w:pPr>
              <w:pStyle w:val="Tabela"/>
            </w:pPr>
            <w:r>
              <w:t>G</w:t>
            </w:r>
            <w:r w:rsidRPr="00F73AB4">
              <w:t xml:space="preserve">erenciamento das interações da empresa com clientes e perspectivas de vendas. </w:t>
            </w:r>
            <w:r>
              <w:t>Organização, automatização e sincronização de</w:t>
            </w:r>
            <w:r w:rsidRPr="00F73AB4">
              <w:t xml:space="preserve"> atividades, processos de negócios (principalmente de vendas) e também </w:t>
            </w:r>
            <w:proofErr w:type="gramStart"/>
            <w:r>
              <w:t>d</w:t>
            </w:r>
            <w:r w:rsidRPr="00F73AB4">
              <w:t>as atividade</w:t>
            </w:r>
            <w:proofErr w:type="gramEnd"/>
            <w:r w:rsidRPr="00F73AB4">
              <w:t xml:space="preserve"> de marketing, atendimento ao cliente e suporte técnico.</w:t>
            </w:r>
          </w:p>
        </w:tc>
      </w:tr>
    </w:tbl>
    <w:p w:rsidR="00065A76" w:rsidRDefault="00065A76" w:rsidP="00A37183">
      <w:pPr>
        <w:pStyle w:val="Corpodetexto"/>
        <w:rPr>
          <w:snapToGrid w:val="0"/>
        </w:rPr>
      </w:pPr>
    </w:p>
    <w:p w:rsidR="0099307B" w:rsidRPr="00577606" w:rsidRDefault="0099307B" w:rsidP="0099307B">
      <w:pPr>
        <w:pStyle w:val="Ttulo4"/>
        <w:rPr>
          <w:snapToGrid w:val="0"/>
        </w:rPr>
      </w:pPr>
      <w:bookmarkStart w:id="24" w:name="_Toc332954472"/>
      <w:r>
        <w:rPr>
          <w:snapToGrid w:val="0"/>
        </w:rPr>
        <w:t>Descrição do domínio do Cliente (Regras de Negócio)</w:t>
      </w:r>
      <w:bookmarkEnd w:id="24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2060"/>
        <w:gridCol w:w="5694"/>
      </w:tblGrid>
      <w:tr w:rsidR="0099307B" w:rsidRPr="00577606" w:rsidTr="0099307B">
        <w:tc>
          <w:tcPr>
            <w:tcW w:w="1105" w:type="dxa"/>
          </w:tcPr>
          <w:p w:rsidR="0099307B" w:rsidRPr="00577606" w:rsidRDefault="0099307B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  <w:tr w:rsidR="0099307B" w:rsidRPr="00577606" w:rsidTr="0099307B">
        <w:tc>
          <w:tcPr>
            <w:tcW w:w="1105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060" w:type="dxa"/>
          </w:tcPr>
          <w:p w:rsidR="0099307B" w:rsidRPr="00577606" w:rsidRDefault="0099307B" w:rsidP="00EB3F4E">
            <w:pPr>
              <w:pStyle w:val="Tabela"/>
            </w:pPr>
          </w:p>
        </w:tc>
        <w:tc>
          <w:tcPr>
            <w:tcW w:w="5694" w:type="dxa"/>
          </w:tcPr>
          <w:p w:rsidR="0099307B" w:rsidRPr="00577606" w:rsidRDefault="0099307B" w:rsidP="00EB3F4E">
            <w:pPr>
              <w:pStyle w:val="Tabela"/>
            </w:pPr>
          </w:p>
        </w:tc>
      </w:tr>
    </w:tbl>
    <w:p w:rsidR="0099307B" w:rsidRPr="00577606" w:rsidRDefault="0099307B" w:rsidP="0099307B">
      <w:pPr>
        <w:pStyle w:val="Corpodetexto"/>
      </w:pPr>
    </w:p>
    <w:p w:rsidR="00065A76" w:rsidRPr="00F0647D" w:rsidRDefault="00065A76">
      <w:pPr>
        <w:pStyle w:val="Ttulo4"/>
        <w:rPr>
          <w:snapToGrid w:val="0"/>
        </w:rPr>
      </w:pPr>
      <w:bookmarkStart w:id="25" w:name="_Toc332954473"/>
      <w:r w:rsidRPr="00F0647D">
        <w:rPr>
          <w:snapToGrid w:val="0"/>
        </w:rPr>
        <w:t>Limites do produto</w:t>
      </w:r>
      <w:bookmarkEnd w:id="25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1309"/>
        </w:trPr>
        <w:tc>
          <w:tcPr>
            <w:tcW w:w="8780" w:type="dxa"/>
          </w:tcPr>
          <w:p w:rsidR="00F43059" w:rsidRPr="00577606" w:rsidRDefault="00F43059" w:rsidP="00F0647D">
            <w:pPr>
              <w:pStyle w:val="Tabela"/>
            </w:pPr>
          </w:p>
        </w:tc>
      </w:tr>
    </w:tbl>
    <w:p w:rsidR="00065A76" w:rsidRPr="00577606" w:rsidRDefault="00065A76" w:rsidP="00A37183">
      <w:pPr>
        <w:pStyle w:val="Corpodetexto"/>
        <w:rPr>
          <w:snapToGrid w:val="0"/>
        </w:rPr>
      </w:pPr>
    </w:p>
    <w:p w:rsidR="00065A76" w:rsidRPr="00577606" w:rsidRDefault="00065A76">
      <w:pPr>
        <w:pStyle w:val="Ttulo4"/>
        <w:rPr>
          <w:snapToGrid w:val="0"/>
        </w:rPr>
      </w:pPr>
      <w:bookmarkStart w:id="26" w:name="_Toc332954474"/>
      <w:r w:rsidRPr="00577606">
        <w:rPr>
          <w:snapToGrid w:val="0"/>
        </w:rPr>
        <w:lastRenderedPageBreak/>
        <w:t>Benefícios do produto</w:t>
      </w:r>
      <w:bookmarkEnd w:id="26"/>
    </w:p>
    <w:tbl>
      <w:tblPr>
        <w:tblW w:w="873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05"/>
        <w:gridCol w:w="4515"/>
        <w:gridCol w:w="3119"/>
      </w:tblGrid>
      <w:tr w:rsidR="00065A76" w:rsidRPr="00577606">
        <w:tc>
          <w:tcPr>
            <w:tcW w:w="1105" w:type="dxa"/>
          </w:tcPr>
          <w:p w:rsidR="00065A76" w:rsidRPr="00577606" w:rsidRDefault="00065A76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4515" w:type="dxa"/>
          </w:tcPr>
          <w:p w:rsidR="00065A76" w:rsidRPr="00577606" w:rsidRDefault="00065A76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Benefício</w:t>
            </w:r>
          </w:p>
        </w:tc>
        <w:tc>
          <w:tcPr>
            <w:tcW w:w="3119" w:type="dxa"/>
          </w:tcPr>
          <w:p w:rsidR="00065A76" w:rsidRPr="00577606" w:rsidRDefault="00065A76" w:rsidP="0028006B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Valor para o cliente</w:t>
            </w: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D34AE4" w:rsidRPr="00577606">
        <w:tc>
          <w:tcPr>
            <w:tcW w:w="1105" w:type="dxa"/>
          </w:tcPr>
          <w:p w:rsidR="00D34AE4" w:rsidRPr="00577606" w:rsidRDefault="00D34AE4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D34AE4" w:rsidRPr="00577606" w:rsidRDefault="00D34AE4" w:rsidP="00A37183">
            <w:pPr>
              <w:pStyle w:val="Tabela"/>
            </w:pPr>
          </w:p>
        </w:tc>
        <w:tc>
          <w:tcPr>
            <w:tcW w:w="3119" w:type="dxa"/>
          </w:tcPr>
          <w:p w:rsidR="00D34AE4" w:rsidRPr="00577606" w:rsidRDefault="00D34AE4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c>
          <w:tcPr>
            <w:tcW w:w="110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3119" w:type="dxa"/>
          </w:tcPr>
          <w:p w:rsidR="00065A76" w:rsidRPr="00577606" w:rsidRDefault="00065A76" w:rsidP="00A37183">
            <w:pPr>
              <w:pStyle w:val="Tabela"/>
            </w:pP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3"/>
      </w:pPr>
      <w:bookmarkStart w:id="27" w:name="_Toc481911622"/>
      <w:bookmarkStart w:id="28" w:name="_Toc332954475"/>
      <w:r w:rsidRPr="00577606">
        <w:t>Materiais de referência</w:t>
      </w:r>
      <w:bookmarkEnd w:id="27"/>
      <w:bookmarkEnd w:id="2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065A76" w:rsidRPr="00577606">
        <w:tc>
          <w:tcPr>
            <w:tcW w:w="1225" w:type="dxa"/>
          </w:tcPr>
          <w:p w:rsidR="00065A76" w:rsidRPr="00577606" w:rsidRDefault="00065A76" w:rsidP="008D28C9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06" w:type="dxa"/>
          </w:tcPr>
          <w:p w:rsidR="00065A76" w:rsidRPr="00577606" w:rsidRDefault="00065A76" w:rsidP="008D28C9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 do material</w:t>
            </w:r>
          </w:p>
        </w:tc>
        <w:tc>
          <w:tcPr>
            <w:tcW w:w="5528" w:type="dxa"/>
          </w:tcPr>
          <w:p w:rsidR="00065A76" w:rsidRPr="00577606" w:rsidRDefault="00065A76" w:rsidP="008D28C9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Referência bibliográfica</w:t>
            </w: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5C1299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9976D5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9976D5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6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3"/>
      </w:pPr>
      <w:bookmarkStart w:id="29" w:name="_Toc481911623"/>
      <w:bookmarkStart w:id="30" w:name="_Toc332954476"/>
      <w:r w:rsidRPr="00577606">
        <w:t>Definições e siglas</w:t>
      </w:r>
      <w:bookmarkEnd w:id="29"/>
      <w:bookmarkEnd w:id="3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065A76" w:rsidRPr="00577606">
        <w:tc>
          <w:tcPr>
            <w:tcW w:w="1225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Sigla</w:t>
            </w: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Definição</w:t>
            </w:r>
          </w:p>
        </w:tc>
      </w:tr>
      <w:tr w:rsidR="000E1ECC" w:rsidRPr="00577606">
        <w:tc>
          <w:tcPr>
            <w:tcW w:w="1225" w:type="dxa"/>
          </w:tcPr>
          <w:p w:rsidR="000E1ECC" w:rsidRPr="00577606" w:rsidRDefault="000E1ECC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gramStart"/>
            <w:r w:rsidRPr="00577606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106" w:type="dxa"/>
          </w:tcPr>
          <w:p w:rsidR="000E1ECC" w:rsidRPr="00577606" w:rsidRDefault="002F72C7" w:rsidP="000E1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CRM</w:t>
            </w:r>
          </w:p>
        </w:tc>
        <w:tc>
          <w:tcPr>
            <w:tcW w:w="5528" w:type="dxa"/>
          </w:tcPr>
          <w:p w:rsidR="000E1ECC" w:rsidRPr="00577606" w:rsidRDefault="002F72C7" w:rsidP="000E16EB">
            <w:pPr>
              <w:rPr>
                <w:sz w:val="24"/>
                <w:szCs w:val="24"/>
              </w:rPr>
            </w:pPr>
            <w:proofErr w:type="spellStart"/>
            <w:r w:rsidRPr="002F72C7">
              <w:rPr>
                <w:sz w:val="24"/>
                <w:szCs w:val="24"/>
              </w:rPr>
              <w:t>Customer</w:t>
            </w:r>
            <w:proofErr w:type="spellEnd"/>
            <w:r w:rsidRPr="002F72C7">
              <w:rPr>
                <w:sz w:val="24"/>
                <w:szCs w:val="24"/>
              </w:rPr>
              <w:t xml:space="preserve"> </w:t>
            </w:r>
            <w:proofErr w:type="spellStart"/>
            <w:r w:rsidRPr="002F72C7">
              <w:rPr>
                <w:sz w:val="24"/>
                <w:szCs w:val="24"/>
              </w:rPr>
              <w:t>Relationship</w:t>
            </w:r>
            <w:proofErr w:type="spellEnd"/>
            <w:r w:rsidRPr="002F72C7">
              <w:rPr>
                <w:sz w:val="24"/>
                <w:szCs w:val="24"/>
              </w:rPr>
              <w:t xml:space="preserve"> Management</w:t>
            </w:r>
          </w:p>
        </w:tc>
      </w:tr>
      <w:tr w:rsidR="000E1ECC" w:rsidRPr="00577606">
        <w:tc>
          <w:tcPr>
            <w:tcW w:w="1225" w:type="dxa"/>
          </w:tcPr>
          <w:p w:rsidR="000E1ECC" w:rsidRPr="00577606" w:rsidRDefault="000E1ECC" w:rsidP="000E1E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gramStart"/>
            <w:r w:rsidRPr="00577606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106" w:type="dxa"/>
          </w:tcPr>
          <w:p w:rsidR="000E1ECC" w:rsidRPr="00577606" w:rsidRDefault="000E1ECC" w:rsidP="000E16EB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:rsidR="000E1ECC" w:rsidRPr="00577606" w:rsidRDefault="000E1ECC" w:rsidP="000E16EB">
            <w:pPr>
              <w:rPr>
                <w:sz w:val="24"/>
                <w:szCs w:val="24"/>
              </w:rPr>
            </w:pPr>
          </w:p>
        </w:tc>
      </w:tr>
      <w:tr w:rsidR="00065A76" w:rsidRPr="00577606">
        <w:tc>
          <w:tcPr>
            <w:tcW w:w="1225" w:type="dxa"/>
          </w:tcPr>
          <w:p w:rsidR="00065A76" w:rsidRPr="00577606" w:rsidRDefault="0061730C" w:rsidP="00A952BE">
            <w:pPr>
              <w:pStyle w:val="Tabela"/>
              <w:jc w:val="center"/>
              <w:rPr>
                <w:snapToGrid w:val="0"/>
              </w:rPr>
            </w:pPr>
            <w:proofErr w:type="gramStart"/>
            <w:r w:rsidRPr="00577606">
              <w:rPr>
                <w:snapToGrid w:val="0"/>
              </w:rPr>
              <w:t>3</w:t>
            </w:r>
            <w:proofErr w:type="gramEnd"/>
          </w:p>
        </w:tc>
        <w:tc>
          <w:tcPr>
            <w:tcW w:w="2106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5528" w:type="dxa"/>
          </w:tcPr>
          <w:p w:rsidR="00065A76" w:rsidRPr="00577606" w:rsidRDefault="00065A76" w:rsidP="00A37183">
            <w:pPr>
              <w:pStyle w:val="Tabela"/>
              <w:rPr>
                <w:snapToGrid w:val="0"/>
              </w:rPr>
            </w:pP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3"/>
      </w:pPr>
      <w:bookmarkStart w:id="31" w:name="_Toc481911624"/>
      <w:bookmarkStart w:id="32" w:name="_Toc332954477"/>
      <w:r w:rsidRPr="00577606">
        <w:t>Visão geral deste documento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1267"/>
        </w:trPr>
        <w:tc>
          <w:tcPr>
            <w:tcW w:w="8780" w:type="dxa"/>
          </w:tcPr>
          <w:p w:rsidR="00727F3F" w:rsidRPr="00577606" w:rsidRDefault="00727F3F" w:rsidP="00727F3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De acordo com o Padrão para Especificação de Requisitos de Software, ou seja:</w:t>
            </w:r>
          </w:p>
          <w:p w:rsidR="00727F3F" w:rsidRPr="00577606" w:rsidRDefault="00727F3F" w:rsidP="00727F3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Parte 2: Descrição geral do produto</w:t>
            </w:r>
          </w:p>
          <w:p w:rsidR="00727F3F" w:rsidRPr="00577606" w:rsidRDefault="00727F3F" w:rsidP="00727F3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77606">
              <w:rPr>
                <w:sz w:val="24"/>
                <w:szCs w:val="24"/>
              </w:rPr>
              <w:t>Parte 3: Requisitos específicos</w:t>
            </w:r>
          </w:p>
          <w:p w:rsidR="00065A76" w:rsidRPr="00577606" w:rsidRDefault="00727F3F" w:rsidP="00A37183">
            <w:pPr>
              <w:pStyle w:val="Tabela"/>
            </w:pPr>
            <w:r w:rsidRPr="00577606">
              <w:t>Parte 4: Informação de suporte - listagens do Modelo de Análise</w:t>
            </w:r>
          </w:p>
        </w:tc>
      </w:tr>
    </w:tbl>
    <w:p w:rsidR="00065A76" w:rsidRPr="00577606" w:rsidRDefault="00065A76" w:rsidP="00A37183">
      <w:pPr>
        <w:pStyle w:val="Corpodetexto"/>
      </w:pPr>
    </w:p>
    <w:p w:rsidR="0099307B" w:rsidRDefault="0099307B">
      <w:pPr>
        <w:rPr>
          <w:b/>
          <w:i/>
          <w:kern w:val="28"/>
          <w:sz w:val="28"/>
        </w:rPr>
      </w:pPr>
      <w:bookmarkStart w:id="33" w:name="_Toc481911625"/>
      <w:r>
        <w:br w:type="page"/>
      </w:r>
    </w:p>
    <w:p w:rsidR="00065A76" w:rsidRPr="00577606" w:rsidRDefault="00065A76">
      <w:pPr>
        <w:pStyle w:val="Ttulo2"/>
        <w:rPr>
          <w:rFonts w:ascii="Times New Roman" w:hAnsi="Times New Roman"/>
        </w:rPr>
      </w:pPr>
      <w:bookmarkStart w:id="34" w:name="_Toc332954478"/>
      <w:r w:rsidRPr="00577606">
        <w:rPr>
          <w:rFonts w:ascii="Times New Roman" w:hAnsi="Times New Roman"/>
        </w:rPr>
        <w:lastRenderedPageBreak/>
        <w:t>Descrição geral do produto</w:t>
      </w:r>
      <w:bookmarkEnd w:id="33"/>
      <w:bookmarkEnd w:id="34"/>
    </w:p>
    <w:p w:rsidR="00065A76" w:rsidRPr="00577606" w:rsidRDefault="00065A76">
      <w:pPr>
        <w:pStyle w:val="Ttulo3"/>
      </w:pPr>
      <w:bookmarkStart w:id="35" w:name="_Toc481911626"/>
      <w:bookmarkStart w:id="36" w:name="_Toc332954479"/>
      <w:r w:rsidRPr="00577606">
        <w:t>Perspectiva do produto</w:t>
      </w:r>
      <w:bookmarkEnd w:id="35"/>
      <w:bookmarkEnd w:id="36"/>
    </w:p>
    <w:p w:rsidR="00065A76" w:rsidRPr="00EE3D56" w:rsidRDefault="00065A76">
      <w:pPr>
        <w:pStyle w:val="Ttulo4"/>
      </w:pPr>
      <w:bookmarkStart w:id="37" w:name="_Toc332954480"/>
      <w:r w:rsidRPr="00EE3D56">
        <w:t>Diagrama de contexto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>
        <w:trPr>
          <w:trHeight w:val="568"/>
        </w:trPr>
        <w:tc>
          <w:tcPr>
            <w:tcW w:w="8780" w:type="dxa"/>
          </w:tcPr>
          <w:p w:rsidR="00065A76" w:rsidRPr="00577606" w:rsidRDefault="00BA5BC6" w:rsidP="00A37183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486400" cy="4175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UseCas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7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A76" w:rsidRPr="007C3962" w:rsidRDefault="00065A76">
      <w:pPr>
        <w:pStyle w:val="Ttulo4"/>
      </w:pPr>
      <w:bookmarkStart w:id="38" w:name="_Toc332954481"/>
      <w:r w:rsidRPr="007C3962">
        <w:t>Interfaces de usuário</w:t>
      </w:r>
      <w:bookmarkEnd w:id="3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559"/>
        <w:gridCol w:w="1417"/>
        <w:gridCol w:w="1701"/>
        <w:gridCol w:w="3119"/>
      </w:tblGrid>
      <w:tr w:rsidR="00065A76" w:rsidRPr="00577606" w:rsidTr="00AF49FB">
        <w:trPr>
          <w:cantSplit/>
        </w:trPr>
        <w:tc>
          <w:tcPr>
            <w:tcW w:w="1063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559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417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Ator</w:t>
            </w:r>
          </w:p>
        </w:tc>
        <w:tc>
          <w:tcPr>
            <w:tcW w:w="1701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065A76" w:rsidRPr="00577606" w:rsidRDefault="00065A76" w:rsidP="00240E9D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</w:tr>
      <w:tr w:rsidR="00436EAA" w:rsidRPr="00577606" w:rsidTr="00AF49FB">
        <w:trPr>
          <w:cantSplit/>
        </w:trPr>
        <w:tc>
          <w:tcPr>
            <w:tcW w:w="1063" w:type="dxa"/>
          </w:tcPr>
          <w:p w:rsidR="00436EAA" w:rsidRPr="00577606" w:rsidRDefault="00436EAA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436EAA" w:rsidRDefault="00436EAA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de </w:t>
            </w:r>
            <w:proofErr w:type="spellStart"/>
            <w:r>
              <w:rPr>
                <w:snapToGrid w:val="0"/>
              </w:rPr>
              <w:t>Login</w:t>
            </w:r>
            <w:proofErr w:type="spellEnd"/>
          </w:p>
        </w:tc>
        <w:tc>
          <w:tcPr>
            <w:tcW w:w="1417" w:type="dxa"/>
          </w:tcPr>
          <w:p w:rsidR="00436EAA" w:rsidRDefault="00436EAA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Todos</w:t>
            </w:r>
          </w:p>
        </w:tc>
        <w:tc>
          <w:tcPr>
            <w:tcW w:w="1701" w:type="dxa"/>
          </w:tcPr>
          <w:p w:rsidR="00436EAA" w:rsidRDefault="00436EAA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</w:t>
            </w:r>
          </w:p>
        </w:tc>
        <w:tc>
          <w:tcPr>
            <w:tcW w:w="3119" w:type="dxa"/>
          </w:tcPr>
          <w:p w:rsidR="00436EAA" w:rsidRDefault="00695046" w:rsidP="000F7CE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Autenticação do usuário no sistema.</w:t>
            </w:r>
          </w:p>
        </w:tc>
      </w:tr>
      <w:tr w:rsidR="00436EAA" w:rsidRPr="00577606" w:rsidTr="00AF49FB">
        <w:trPr>
          <w:cantSplit/>
        </w:trPr>
        <w:tc>
          <w:tcPr>
            <w:tcW w:w="1063" w:type="dxa"/>
          </w:tcPr>
          <w:p w:rsidR="00436EAA" w:rsidRPr="00577606" w:rsidRDefault="00436EAA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436EAA" w:rsidRDefault="00436EAA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</w:t>
            </w:r>
          </w:p>
        </w:tc>
        <w:tc>
          <w:tcPr>
            <w:tcW w:w="1417" w:type="dxa"/>
          </w:tcPr>
          <w:p w:rsidR="00436EAA" w:rsidRDefault="00695046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701" w:type="dxa"/>
          </w:tcPr>
          <w:p w:rsidR="00436EAA" w:rsidRDefault="00695046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</w:t>
            </w:r>
          </w:p>
        </w:tc>
        <w:tc>
          <w:tcPr>
            <w:tcW w:w="3119" w:type="dxa"/>
          </w:tcPr>
          <w:p w:rsidR="00436EAA" w:rsidRDefault="00695046" w:rsidP="000F7CE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Cadastro de novos usuários no sistema</w:t>
            </w:r>
            <w:r w:rsidR="00AF5F28">
              <w:rPr>
                <w:snapToGrid w:val="0"/>
              </w:rPr>
              <w:t>.</w:t>
            </w:r>
            <w:bookmarkStart w:id="39" w:name="_GoBack"/>
            <w:bookmarkEnd w:id="39"/>
          </w:p>
        </w:tc>
      </w:tr>
      <w:tr w:rsidR="00065A76" w:rsidRPr="00577606" w:rsidTr="00AF49FB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C624C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Inicial do Sistema</w:t>
            </w:r>
          </w:p>
        </w:tc>
        <w:tc>
          <w:tcPr>
            <w:tcW w:w="1417" w:type="dxa"/>
          </w:tcPr>
          <w:p w:rsidR="00065A76" w:rsidRPr="00577606" w:rsidRDefault="0064178E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701" w:type="dxa"/>
          </w:tcPr>
          <w:p w:rsidR="00065A76" w:rsidRPr="00577606" w:rsidRDefault="001B47FE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Autenticação</w:t>
            </w:r>
          </w:p>
        </w:tc>
        <w:tc>
          <w:tcPr>
            <w:tcW w:w="3119" w:type="dxa"/>
          </w:tcPr>
          <w:p w:rsidR="00065A76" w:rsidRPr="00577606" w:rsidRDefault="001B47FE" w:rsidP="000F7CE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onde o usuário realiza </w:t>
            </w:r>
            <w:r w:rsidR="000F7CE2">
              <w:rPr>
                <w:snapToGrid w:val="0"/>
              </w:rPr>
              <w:t>se identifica para o sistema</w:t>
            </w:r>
          </w:p>
        </w:tc>
      </w:tr>
      <w:tr w:rsidR="00065A76" w:rsidRPr="00577606" w:rsidTr="00AF49FB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364BE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Gerenciar </w:t>
            </w:r>
            <w:r w:rsidR="00E91C3D">
              <w:rPr>
                <w:snapToGrid w:val="0"/>
              </w:rPr>
              <w:t>Usuários</w:t>
            </w:r>
          </w:p>
        </w:tc>
        <w:tc>
          <w:tcPr>
            <w:tcW w:w="1417" w:type="dxa"/>
          </w:tcPr>
          <w:p w:rsidR="00065A76" w:rsidRPr="00577606" w:rsidRDefault="00E91C3D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701" w:type="dxa"/>
          </w:tcPr>
          <w:p w:rsidR="00065A76" w:rsidRPr="00577606" w:rsidRDefault="00364BE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Convidar Funcionário</w:t>
            </w:r>
          </w:p>
        </w:tc>
        <w:tc>
          <w:tcPr>
            <w:tcW w:w="3119" w:type="dxa"/>
          </w:tcPr>
          <w:p w:rsidR="00065A76" w:rsidRPr="00577606" w:rsidRDefault="00364BE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Através desta interface o usuário envia convites para outro funcionário participar da empresa.</w:t>
            </w:r>
          </w:p>
        </w:tc>
      </w:tr>
      <w:tr w:rsidR="00065A76" w:rsidRPr="00577606" w:rsidTr="00AF49FB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E91C3D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Empresas</w:t>
            </w:r>
          </w:p>
        </w:tc>
        <w:tc>
          <w:tcPr>
            <w:tcW w:w="1417" w:type="dxa"/>
          </w:tcPr>
          <w:p w:rsidR="00065A76" w:rsidRPr="00577606" w:rsidRDefault="0013249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701" w:type="dxa"/>
          </w:tcPr>
          <w:p w:rsidR="00065A76" w:rsidRPr="00577606" w:rsidRDefault="0013249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Empresa</w:t>
            </w:r>
          </w:p>
        </w:tc>
        <w:tc>
          <w:tcPr>
            <w:tcW w:w="3119" w:type="dxa"/>
          </w:tcPr>
          <w:p w:rsidR="00065A76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 utilizada para cadastrar, editar ou remover uma empresa no sistema.</w:t>
            </w:r>
          </w:p>
        </w:tc>
      </w:tr>
      <w:tr w:rsidR="00065A76" w:rsidRPr="00577606" w:rsidTr="00AF49FB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065A76" w:rsidRPr="00577606" w:rsidRDefault="00E91C3D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</w:t>
            </w:r>
          </w:p>
        </w:tc>
        <w:tc>
          <w:tcPr>
            <w:tcW w:w="1417" w:type="dxa"/>
          </w:tcPr>
          <w:p w:rsidR="00065A76" w:rsidRPr="00577606" w:rsidRDefault="00601B04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701" w:type="dxa"/>
          </w:tcPr>
          <w:p w:rsidR="00065A76" w:rsidRPr="00577606" w:rsidRDefault="00601B04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Usuários</w:t>
            </w:r>
          </w:p>
        </w:tc>
        <w:tc>
          <w:tcPr>
            <w:tcW w:w="3119" w:type="dxa"/>
          </w:tcPr>
          <w:p w:rsidR="00065A76" w:rsidRPr="00577606" w:rsidRDefault="000F7CE2" w:rsidP="000F7CE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 utilizada para cadastrar, editar ou remover o vendedor de uma empresa.</w:t>
            </w:r>
          </w:p>
        </w:tc>
      </w:tr>
      <w:tr w:rsidR="00A05E83" w:rsidRPr="00577606" w:rsidTr="00AF49FB">
        <w:trPr>
          <w:cantSplit/>
        </w:trPr>
        <w:tc>
          <w:tcPr>
            <w:tcW w:w="1063" w:type="dxa"/>
          </w:tcPr>
          <w:p w:rsidR="00A05E83" w:rsidRPr="00577606" w:rsidRDefault="00A05E83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A05E83" w:rsidRPr="00577606" w:rsidRDefault="00ED7D7F" w:rsidP="001F5EF0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Clientes</w:t>
            </w:r>
          </w:p>
        </w:tc>
        <w:tc>
          <w:tcPr>
            <w:tcW w:w="1417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Funcionário</w:t>
            </w:r>
          </w:p>
        </w:tc>
        <w:tc>
          <w:tcPr>
            <w:tcW w:w="1701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Clientes</w:t>
            </w:r>
          </w:p>
        </w:tc>
        <w:tc>
          <w:tcPr>
            <w:tcW w:w="3119" w:type="dxa"/>
          </w:tcPr>
          <w:p w:rsidR="00A05E83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 utilizada para cadastrar, editar ou remover clientes de uma empresa.</w:t>
            </w:r>
          </w:p>
        </w:tc>
      </w:tr>
      <w:tr w:rsidR="00A05E83" w:rsidRPr="00577606" w:rsidTr="00AF49FB">
        <w:trPr>
          <w:cantSplit/>
        </w:trPr>
        <w:tc>
          <w:tcPr>
            <w:tcW w:w="1063" w:type="dxa"/>
          </w:tcPr>
          <w:p w:rsidR="00A05E83" w:rsidRPr="00577606" w:rsidRDefault="00A05E83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</w:t>
            </w:r>
            <w:r w:rsidR="00E91C3D">
              <w:rPr>
                <w:snapToGrid w:val="0"/>
              </w:rPr>
              <w:t xml:space="preserve"> Permissões de</w:t>
            </w:r>
            <w:r>
              <w:rPr>
                <w:snapToGrid w:val="0"/>
              </w:rPr>
              <w:t xml:space="preserve"> Usuários</w:t>
            </w:r>
          </w:p>
        </w:tc>
        <w:tc>
          <w:tcPr>
            <w:tcW w:w="1417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</w:t>
            </w:r>
          </w:p>
        </w:tc>
        <w:tc>
          <w:tcPr>
            <w:tcW w:w="1701" w:type="dxa"/>
          </w:tcPr>
          <w:p w:rsidR="00A05E83" w:rsidRPr="00577606" w:rsidRDefault="00ED7D7F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Usuários</w:t>
            </w:r>
          </w:p>
        </w:tc>
        <w:tc>
          <w:tcPr>
            <w:tcW w:w="3119" w:type="dxa"/>
          </w:tcPr>
          <w:p w:rsidR="00A05E83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Interface utilizada para cadastrar, editar ou remover usuários da empresa.</w:t>
            </w:r>
          </w:p>
        </w:tc>
      </w:tr>
      <w:tr w:rsidR="0071517D" w:rsidRPr="00577606" w:rsidTr="00AF49FB">
        <w:trPr>
          <w:cantSplit/>
        </w:trPr>
        <w:tc>
          <w:tcPr>
            <w:tcW w:w="1063" w:type="dxa"/>
          </w:tcPr>
          <w:p w:rsidR="0071517D" w:rsidRPr="00577606" w:rsidRDefault="0071517D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71517D" w:rsidRPr="00577606" w:rsidRDefault="004F167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de </w:t>
            </w:r>
            <w:proofErr w:type="spellStart"/>
            <w:r>
              <w:rPr>
                <w:snapToGrid w:val="0"/>
              </w:rPr>
              <w:t>Login</w:t>
            </w:r>
            <w:proofErr w:type="spellEnd"/>
            <w:r>
              <w:rPr>
                <w:snapToGrid w:val="0"/>
              </w:rPr>
              <w:t xml:space="preserve"> (</w:t>
            </w:r>
            <w:proofErr w:type="spellStart"/>
            <w:r>
              <w:rPr>
                <w:snapToGrid w:val="0"/>
              </w:rPr>
              <w:t>Android</w:t>
            </w:r>
            <w:proofErr w:type="spellEnd"/>
            <w:r>
              <w:rPr>
                <w:snapToGrid w:val="0"/>
              </w:rPr>
              <w:t>)</w:t>
            </w:r>
          </w:p>
        </w:tc>
        <w:tc>
          <w:tcPr>
            <w:tcW w:w="1417" w:type="dxa"/>
          </w:tcPr>
          <w:p w:rsidR="0071517D" w:rsidRPr="00577606" w:rsidRDefault="004F167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Todos</w:t>
            </w:r>
          </w:p>
        </w:tc>
        <w:tc>
          <w:tcPr>
            <w:tcW w:w="1701" w:type="dxa"/>
          </w:tcPr>
          <w:p w:rsidR="0071517D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Autenticação</w:t>
            </w:r>
          </w:p>
        </w:tc>
        <w:tc>
          <w:tcPr>
            <w:tcW w:w="3119" w:type="dxa"/>
          </w:tcPr>
          <w:p w:rsidR="0071517D" w:rsidRPr="00577606" w:rsidRDefault="000F7CE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onde o usuário se identifica para o sistema</w:t>
            </w:r>
          </w:p>
        </w:tc>
      </w:tr>
      <w:tr w:rsidR="00A05E83" w:rsidRPr="00577606" w:rsidTr="00AF49FB">
        <w:trPr>
          <w:cantSplit/>
        </w:trPr>
        <w:tc>
          <w:tcPr>
            <w:tcW w:w="1063" w:type="dxa"/>
          </w:tcPr>
          <w:p w:rsidR="00A05E83" w:rsidRPr="00577606" w:rsidRDefault="00A05E83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A05E83" w:rsidRPr="00577606" w:rsidRDefault="009E3C0B" w:rsidP="00A37183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Menu</w:t>
            </w:r>
            <w:proofErr w:type="gramEnd"/>
            <w:r>
              <w:rPr>
                <w:snapToGrid w:val="0"/>
              </w:rPr>
              <w:t xml:space="preserve"> Principal (</w:t>
            </w:r>
            <w:proofErr w:type="spellStart"/>
            <w:r>
              <w:rPr>
                <w:snapToGrid w:val="0"/>
              </w:rPr>
              <w:t>Android</w:t>
            </w:r>
            <w:proofErr w:type="spellEnd"/>
            <w:r>
              <w:rPr>
                <w:snapToGrid w:val="0"/>
              </w:rPr>
              <w:t>)</w:t>
            </w:r>
          </w:p>
        </w:tc>
        <w:tc>
          <w:tcPr>
            <w:tcW w:w="1417" w:type="dxa"/>
          </w:tcPr>
          <w:p w:rsidR="00A05E83" w:rsidRPr="00577606" w:rsidRDefault="009E3C0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Todos</w:t>
            </w:r>
          </w:p>
        </w:tc>
        <w:tc>
          <w:tcPr>
            <w:tcW w:w="1701" w:type="dxa"/>
          </w:tcPr>
          <w:p w:rsidR="00A05E83" w:rsidRPr="00577606" w:rsidRDefault="009E3C0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Gerenciar Atividades via </w:t>
            </w:r>
            <w:proofErr w:type="spellStart"/>
            <w:r>
              <w:rPr>
                <w:snapToGrid w:val="0"/>
              </w:rPr>
              <w:t>Android</w:t>
            </w:r>
            <w:proofErr w:type="spellEnd"/>
          </w:p>
        </w:tc>
        <w:tc>
          <w:tcPr>
            <w:tcW w:w="3119" w:type="dxa"/>
          </w:tcPr>
          <w:p w:rsidR="00A05E83" w:rsidRPr="00577606" w:rsidRDefault="007A501C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onde o usuário verifica ou cadastra novas atividades no sistema.</w:t>
            </w:r>
          </w:p>
        </w:tc>
      </w:tr>
      <w:tr w:rsidR="0071517D" w:rsidRPr="00577606" w:rsidTr="00AF49FB">
        <w:trPr>
          <w:cantSplit/>
        </w:trPr>
        <w:tc>
          <w:tcPr>
            <w:tcW w:w="1063" w:type="dxa"/>
          </w:tcPr>
          <w:p w:rsidR="0071517D" w:rsidRPr="00577606" w:rsidRDefault="0071517D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71517D" w:rsidRPr="00577606" w:rsidRDefault="0071517D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417" w:type="dxa"/>
          </w:tcPr>
          <w:p w:rsidR="0071517D" w:rsidRPr="00577606" w:rsidRDefault="0071517D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701" w:type="dxa"/>
          </w:tcPr>
          <w:p w:rsidR="0071517D" w:rsidRPr="00577606" w:rsidRDefault="0071517D" w:rsidP="00466B94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71517D" w:rsidRPr="00577606" w:rsidRDefault="0071517D" w:rsidP="00A37183">
            <w:pPr>
              <w:pStyle w:val="Tabela"/>
              <w:rPr>
                <w:snapToGrid w:val="0"/>
              </w:rPr>
            </w:pPr>
          </w:p>
        </w:tc>
      </w:tr>
      <w:tr w:rsidR="00F51211" w:rsidRPr="00577606" w:rsidTr="00AF49FB">
        <w:trPr>
          <w:cantSplit/>
        </w:trPr>
        <w:tc>
          <w:tcPr>
            <w:tcW w:w="1063" w:type="dxa"/>
          </w:tcPr>
          <w:p w:rsidR="00F51211" w:rsidRPr="00577606" w:rsidRDefault="00F51211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F51211" w:rsidRPr="00577606" w:rsidRDefault="00F51211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417" w:type="dxa"/>
          </w:tcPr>
          <w:p w:rsidR="00F51211" w:rsidRPr="00577606" w:rsidRDefault="00F51211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701" w:type="dxa"/>
          </w:tcPr>
          <w:p w:rsidR="00F51211" w:rsidRPr="00577606" w:rsidRDefault="00F51211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F51211" w:rsidRPr="00577606" w:rsidRDefault="00F51211" w:rsidP="00A37183">
            <w:pPr>
              <w:pStyle w:val="Tabela"/>
              <w:rPr>
                <w:snapToGrid w:val="0"/>
              </w:rPr>
            </w:pPr>
          </w:p>
        </w:tc>
      </w:tr>
      <w:tr w:rsidR="005B4DAA" w:rsidRPr="00577606" w:rsidTr="00AF49FB">
        <w:trPr>
          <w:cantSplit/>
        </w:trPr>
        <w:tc>
          <w:tcPr>
            <w:tcW w:w="1063" w:type="dxa"/>
          </w:tcPr>
          <w:p w:rsidR="005B4DAA" w:rsidRPr="00577606" w:rsidRDefault="005B4DAA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5B4DAA" w:rsidRPr="00577606" w:rsidRDefault="005B4DAA" w:rsidP="00950827">
            <w:pPr>
              <w:pStyle w:val="Tabela"/>
              <w:rPr>
                <w:snapToGrid w:val="0"/>
              </w:rPr>
            </w:pPr>
          </w:p>
        </w:tc>
        <w:tc>
          <w:tcPr>
            <w:tcW w:w="1417" w:type="dxa"/>
          </w:tcPr>
          <w:p w:rsidR="005B4DAA" w:rsidRPr="00577606" w:rsidRDefault="005B4DAA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701" w:type="dxa"/>
          </w:tcPr>
          <w:p w:rsidR="005B4DAA" w:rsidRPr="00577606" w:rsidRDefault="005B4DAA" w:rsidP="00950827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5B4DAA" w:rsidRPr="00577606" w:rsidRDefault="005B4DAA" w:rsidP="00A37183">
            <w:pPr>
              <w:pStyle w:val="Tabela"/>
              <w:rPr>
                <w:snapToGrid w:val="0"/>
              </w:rPr>
            </w:pPr>
          </w:p>
        </w:tc>
      </w:tr>
      <w:tr w:rsidR="004C1FE5" w:rsidRPr="00577606" w:rsidTr="00AF49FB">
        <w:trPr>
          <w:cantSplit/>
        </w:trPr>
        <w:tc>
          <w:tcPr>
            <w:tcW w:w="1063" w:type="dxa"/>
          </w:tcPr>
          <w:p w:rsidR="004C1FE5" w:rsidRPr="00577606" w:rsidRDefault="004C1FE5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4C1FE5" w:rsidRPr="00577606" w:rsidRDefault="004C1FE5" w:rsidP="001F5EF0">
            <w:pPr>
              <w:pStyle w:val="Tabela"/>
              <w:rPr>
                <w:snapToGrid w:val="0"/>
              </w:rPr>
            </w:pPr>
          </w:p>
        </w:tc>
        <w:tc>
          <w:tcPr>
            <w:tcW w:w="1417" w:type="dxa"/>
          </w:tcPr>
          <w:p w:rsidR="004C1FE5" w:rsidRPr="00577606" w:rsidRDefault="004C1FE5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701" w:type="dxa"/>
          </w:tcPr>
          <w:p w:rsidR="004C1FE5" w:rsidRDefault="004C1FE5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4C1FE5" w:rsidRDefault="004C1FE5" w:rsidP="00A37183">
            <w:pPr>
              <w:pStyle w:val="Tabela"/>
              <w:rPr>
                <w:snapToGrid w:val="0"/>
              </w:rPr>
            </w:pPr>
          </w:p>
        </w:tc>
      </w:tr>
      <w:tr w:rsidR="00EB01FB" w:rsidRPr="00577606" w:rsidTr="00AF49FB">
        <w:trPr>
          <w:cantSplit/>
        </w:trPr>
        <w:tc>
          <w:tcPr>
            <w:tcW w:w="1063" w:type="dxa"/>
          </w:tcPr>
          <w:p w:rsidR="00EB01FB" w:rsidRPr="00577606" w:rsidRDefault="00EB01FB" w:rsidP="003D1818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1559" w:type="dxa"/>
          </w:tcPr>
          <w:p w:rsidR="00EB01FB" w:rsidRDefault="00EB01FB" w:rsidP="001F5EF0">
            <w:pPr>
              <w:pStyle w:val="Tabela"/>
              <w:rPr>
                <w:snapToGrid w:val="0"/>
              </w:rPr>
            </w:pPr>
          </w:p>
        </w:tc>
        <w:tc>
          <w:tcPr>
            <w:tcW w:w="1417" w:type="dxa"/>
          </w:tcPr>
          <w:p w:rsidR="00EB01FB" w:rsidRDefault="00EB01FB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1701" w:type="dxa"/>
          </w:tcPr>
          <w:p w:rsidR="00EB01FB" w:rsidRDefault="00EB01FB" w:rsidP="00A37183">
            <w:pPr>
              <w:pStyle w:val="Tabela"/>
              <w:rPr>
                <w:snapToGrid w:val="0"/>
              </w:rPr>
            </w:pPr>
          </w:p>
        </w:tc>
        <w:tc>
          <w:tcPr>
            <w:tcW w:w="3119" w:type="dxa"/>
          </w:tcPr>
          <w:p w:rsidR="00EB01FB" w:rsidRDefault="00EB01FB" w:rsidP="00A37183">
            <w:pPr>
              <w:pStyle w:val="Tabela"/>
              <w:rPr>
                <w:snapToGrid w:val="0"/>
              </w:rPr>
            </w:pPr>
          </w:p>
        </w:tc>
      </w:tr>
    </w:tbl>
    <w:p w:rsidR="00065A76" w:rsidRPr="00577606" w:rsidRDefault="00065A76">
      <w:pPr>
        <w:pStyle w:val="Ttulo4"/>
      </w:pPr>
      <w:bookmarkStart w:id="40" w:name="_Toc332954482"/>
      <w:r w:rsidRPr="00577606">
        <w:t>Interfaces de hardware</w:t>
      </w:r>
      <w:bookmarkEnd w:id="40"/>
    </w:p>
    <w:p w:rsidR="002A6AFB" w:rsidRPr="00577606" w:rsidRDefault="000A4F44" w:rsidP="00A37183">
      <w:pPr>
        <w:pStyle w:val="Corpodetexto"/>
      </w:pPr>
      <w:r w:rsidRPr="00577606">
        <w:t>Não aplicável</w:t>
      </w:r>
      <w:r w:rsidR="0099307B">
        <w:t xml:space="preserve"> (N/A)</w:t>
      </w:r>
      <w:r w:rsidRPr="00577606">
        <w:t>.</w:t>
      </w:r>
    </w:p>
    <w:p w:rsidR="00065A76" w:rsidRPr="00577606" w:rsidRDefault="00065A76" w:rsidP="002A6AFB">
      <w:pPr>
        <w:pStyle w:val="Ttulo4"/>
      </w:pPr>
      <w:bookmarkStart w:id="41" w:name="_Toc332954483"/>
      <w:r w:rsidRPr="00577606">
        <w:t>Interfaces de software</w:t>
      </w:r>
      <w:bookmarkEnd w:id="41"/>
    </w:p>
    <w:p w:rsidR="002A6AFB" w:rsidRPr="00577606" w:rsidRDefault="002A6AFB" w:rsidP="00A37183">
      <w:pPr>
        <w:pStyle w:val="Corpodetexto"/>
      </w:pPr>
      <w:r w:rsidRPr="00577606">
        <w:t>Não aplicável.</w:t>
      </w:r>
    </w:p>
    <w:p w:rsidR="00065A76" w:rsidRPr="00577606" w:rsidRDefault="00065A76">
      <w:pPr>
        <w:pStyle w:val="Ttulo4"/>
      </w:pPr>
      <w:bookmarkStart w:id="42" w:name="_Toc332954484"/>
      <w:r w:rsidRPr="00577606">
        <w:t>Interfaces de comunicação</w:t>
      </w:r>
      <w:bookmarkEnd w:id="42"/>
    </w:p>
    <w:p w:rsidR="002A6AFB" w:rsidRPr="00577606" w:rsidRDefault="002A6AFB" w:rsidP="00A37183">
      <w:pPr>
        <w:pStyle w:val="Corpodetexto"/>
        <w:rPr>
          <w:highlight w:val="yellow"/>
        </w:rPr>
      </w:pPr>
      <w:r w:rsidRPr="00577606">
        <w:t>Não aplicável.</w:t>
      </w:r>
    </w:p>
    <w:p w:rsidR="00065A76" w:rsidRPr="00D365B3" w:rsidRDefault="00065A76">
      <w:pPr>
        <w:pStyle w:val="Ttulo4"/>
      </w:pPr>
      <w:bookmarkStart w:id="43" w:name="_Toc332954485"/>
      <w:r w:rsidRPr="00D365B3">
        <w:t>Restrições de memória</w:t>
      </w:r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26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 de memória</w:t>
            </w:r>
          </w:p>
        </w:tc>
        <w:tc>
          <w:tcPr>
            <w:tcW w:w="5670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Limites aplicáveis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99307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N/A</w:t>
            </w:r>
          </w:p>
        </w:tc>
        <w:tc>
          <w:tcPr>
            <w:tcW w:w="5670" w:type="dxa"/>
          </w:tcPr>
          <w:p w:rsidR="00065A76" w:rsidRPr="00577606" w:rsidRDefault="0099307B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N/A</w:t>
            </w:r>
          </w:p>
        </w:tc>
      </w:tr>
    </w:tbl>
    <w:p w:rsidR="00065A76" w:rsidRPr="00577606" w:rsidRDefault="00065A76" w:rsidP="00D2555A">
      <w:pPr>
        <w:pStyle w:val="Ttulo4"/>
      </w:pPr>
      <w:bookmarkStart w:id="44" w:name="_Toc332954486"/>
      <w:r w:rsidRPr="00577606">
        <w:t>Modos de operação</w:t>
      </w:r>
      <w:bookmarkEnd w:id="44"/>
    </w:p>
    <w:p w:rsidR="00D2555A" w:rsidRPr="00577606" w:rsidRDefault="00D2555A" w:rsidP="00A37183">
      <w:pPr>
        <w:pStyle w:val="Corpodetexto"/>
      </w:pPr>
      <w:r w:rsidRPr="00577606">
        <w:t>Não aplicável.</w:t>
      </w:r>
    </w:p>
    <w:p w:rsidR="00065A76" w:rsidRPr="00577606" w:rsidRDefault="00065A76" w:rsidP="00D2555A">
      <w:pPr>
        <w:pStyle w:val="Ttulo4"/>
      </w:pPr>
      <w:bookmarkStart w:id="45" w:name="_Toc332954487"/>
      <w:r w:rsidRPr="00577606">
        <w:t>Requisitos de adaptação ao ambiente</w:t>
      </w:r>
      <w:bookmarkEnd w:id="45"/>
    </w:p>
    <w:p w:rsidR="00D2555A" w:rsidRPr="00577606" w:rsidRDefault="00D2555A" w:rsidP="00A37183">
      <w:pPr>
        <w:pStyle w:val="Corpodetexto"/>
      </w:pPr>
      <w:r w:rsidRPr="00577606">
        <w:t>Não aplicável.</w:t>
      </w:r>
    </w:p>
    <w:p w:rsidR="00065A76" w:rsidRPr="0059109F" w:rsidRDefault="00065A76">
      <w:pPr>
        <w:pStyle w:val="Ttulo3"/>
      </w:pPr>
      <w:bookmarkStart w:id="46" w:name="_Toc481911627"/>
      <w:bookmarkStart w:id="47" w:name="_Toc332954488"/>
      <w:r w:rsidRPr="0059109F">
        <w:lastRenderedPageBreak/>
        <w:t>Funções do produto</w:t>
      </w:r>
      <w:bookmarkEnd w:id="46"/>
      <w:bookmarkEnd w:id="4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2126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065A76" w:rsidRPr="00577606" w:rsidRDefault="00065A76" w:rsidP="00EF1CEB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Usuários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Controle de Usuários que terão acesso ao CRM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Empresa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Processamento de inclusão, exclusão e alteração de </w:t>
            </w:r>
            <w:proofErr w:type="gramStart"/>
            <w:r>
              <w:rPr>
                <w:snapToGrid w:val="0"/>
              </w:rPr>
              <w:t>Fornecedores</w:t>
            </w:r>
            <w:proofErr w:type="gramEnd"/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</w:t>
            </w:r>
          </w:p>
        </w:tc>
        <w:tc>
          <w:tcPr>
            <w:tcW w:w="5670" w:type="dxa"/>
          </w:tcPr>
          <w:p w:rsidR="00065A76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Processamento de inclusão, exclusão e alteração de </w:t>
            </w:r>
            <w:proofErr w:type="gramStart"/>
            <w:r>
              <w:rPr>
                <w:snapToGrid w:val="0"/>
              </w:rPr>
              <w:t>atividades</w:t>
            </w:r>
            <w:proofErr w:type="gramEnd"/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065A76" w:rsidRPr="00577606" w:rsidRDefault="00150C42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Atividades (</w:t>
            </w:r>
            <w:proofErr w:type="spellStart"/>
            <w:r>
              <w:rPr>
                <w:snapToGrid w:val="0"/>
              </w:rPr>
              <w:t>Android</w:t>
            </w:r>
            <w:proofErr w:type="spellEnd"/>
            <w:r>
              <w:rPr>
                <w:snapToGrid w:val="0"/>
              </w:rPr>
              <w:t>)</w:t>
            </w:r>
          </w:p>
        </w:tc>
        <w:tc>
          <w:tcPr>
            <w:tcW w:w="5670" w:type="dxa"/>
          </w:tcPr>
          <w:p w:rsidR="00065A76" w:rsidRPr="00577606" w:rsidRDefault="00150C42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Visualiza e acrescenta atividades através de dispositivos móveis (smartphones ou </w:t>
            </w:r>
            <w:proofErr w:type="spellStart"/>
            <w:r>
              <w:rPr>
                <w:snapToGrid w:val="0"/>
              </w:rPr>
              <w:t>tablets</w:t>
            </w:r>
            <w:proofErr w:type="spellEnd"/>
            <w:r>
              <w:rPr>
                <w:snapToGrid w:val="0"/>
              </w:rPr>
              <w:t>)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Clientes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Processamento de inclusão, exclusão e alteração de dados dos </w:t>
            </w:r>
            <w:proofErr w:type="gramStart"/>
            <w:r>
              <w:rPr>
                <w:snapToGrid w:val="0"/>
              </w:rPr>
              <w:t>clientes</w:t>
            </w:r>
            <w:proofErr w:type="gramEnd"/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Definir Vendedor Responsável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Defini qual o vendedor será alocado para atendimento de um determinado cliente</w:t>
            </w:r>
          </w:p>
        </w:tc>
      </w:tr>
      <w:tr w:rsidR="00F05480" w:rsidRPr="00577606">
        <w:trPr>
          <w:cantSplit/>
        </w:trPr>
        <w:tc>
          <w:tcPr>
            <w:tcW w:w="1063" w:type="dxa"/>
          </w:tcPr>
          <w:p w:rsidR="00F05480" w:rsidRPr="00577606" w:rsidRDefault="00F05480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05480" w:rsidRDefault="00F05480" w:rsidP="00950827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Contatos</w:t>
            </w:r>
          </w:p>
        </w:tc>
        <w:tc>
          <w:tcPr>
            <w:tcW w:w="5670" w:type="dxa"/>
          </w:tcPr>
          <w:p w:rsidR="00F05480" w:rsidRPr="00577606" w:rsidRDefault="00892F23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Processamento de inclusão, exclusão e alteração dos contatos de uma </w:t>
            </w:r>
            <w:proofErr w:type="gramStart"/>
            <w:r>
              <w:rPr>
                <w:snapToGrid w:val="0"/>
              </w:rPr>
              <w:t>empresa</w:t>
            </w:r>
            <w:proofErr w:type="gramEnd"/>
          </w:p>
        </w:tc>
      </w:tr>
      <w:tr w:rsidR="00845C0D" w:rsidRPr="00577606">
        <w:trPr>
          <w:cantSplit/>
        </w:trPr>
        <w:tc>
          <w:tcPr>
            <w:tcW w:w="1063" w:type="dxa"/>
          </w:tcPr>
          <w:p w:rsidR="00845C0D" w:rsidRPr="00577606" w:rsidRDefault="00845C0D" w:rsidP="003D1818">
            <w:pPr>
              <w:pStyle w:val="Tabela"/>
              <w:numPr>
                <w:ilvl w:val="0"/>
                <w:numId w:val="9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845C0D" w:rsidRPr="00577606" w:rsidRDefault="00F05480" w:rsidP="00A37183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Gerenciar Permissões de Usuários</w:t>
            </w:r>
          </w:p>
        </w:tc>
        <w:tc>
          <w:tcPr>
            <w:tcW w:w="5670" w:type="dxa"/>
          </w:tcPr>
          <w:p w:rsidR="00845C0D" w:rsidRPr="00577606" w:rsidRDefault="007A3108" w:rsidP="005A094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Gerencia as permissões de acesso de um usuário de uma determinada empresa.</w:t>
            </w: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3"/>
      </w:pPr>
      <w:bookmarkStart w:id="48" w:name="_Toc481911628"/>
      <w:bookmarkStart w:id="49" w:name="_Toc332954489"/>
      <w:r w:rsidRPr="00577606">
        <w:t>Usuários e sistemas externos</w:t>
      </w:r>
      <w:bookmarkEnd w:id="48"/>
      <w:bookmarkEnd w:id="49"/>
    </w:p>
    <w:p w:rsidR="00065A76" w:rsidRPr="00577606" w:rsidRDefault="00065A76">
      <w:pPr>
        <w:pStyle w:val="Ttulo4"/>
      </w:pPr>
      <w:bookmarkStart w:id="50" w:name="_Toc332954490"/>
      <w:r w:rsidRPr="00577606">
        <w:t>Descrição</w:t>
      </w:r>
      <w:bookmarkEnd w:id="5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065A76" w:rsidRPr="00577606">
        <w:tc>
          <w:tcPr>
            <w:tcW w:w="106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268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Ator</w:t>
            </w:r>
          </w:p>
        </w:tc>
        <w:tc>
          <w:tcPr>
            <w:tcW w:w="5528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Definição</w:t>
            </w:r>
          </w:p>
        </w:tc>
      </w:tr>
      <w:tr w:rsidR="00D42584" w:rsidRPr="00577606">
        <w:tc>
          <w:tcPr>
            <w:tcW w:w="1063" w:type="dxa"/>
          </w:tcPr>
          <w:p w:rsidR="00D42584" w:rsidRPr="00577606" w:rsidRDefault="00D42584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D42584" w:rsidRPr="00577606" w:rsidRDefault="0081339B" w:rsidP="00A37183">
            <w:pPr>
              <w:pStyle w:val="Tabela"/>
            </w:pPr>
            <w:r>
              <w:t>Proprietário</w:t>
            </w:r>
          </w:p>
        </w:tc>
        <w:tc>
          <w:tcPr>
            <w:tcW w:w="5528" w:type="dxa"/>
          </w:tcPr>
          <w:p w:rsidR="00D42584" w:rsidRPr="00577606" w:rsidRDefault="00B84326" w:rsidP="00A37183">
            <w:pPr>
              <w:pStyle w:val="Tabela"/>
            </w:pPr>
            <w:r>
              <w:t>Usuário que efetua o cadastro de uma empresa (pela primeira vez)</w:t>
            </w:r>
          </w:p>
        </w:tc>
      </w:tr>
      <w:tr w:rsidR="0099307B" w:rsidRPr="00577606">
        <w:tc>
          <w:tcPr>
            <w:tcW w:w="1063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99307B" w:rsidRPr="00577606" w:rsidRDefault="0081339B" w:rsidP="00A37183">
            <w:pPr>
              <w:pStyle w:val="Tabela"/>
            </w:pPr>
            <w:r>
              <w:t>Administrador</w:t>
            </w:r>
          </w:p>
        </w:tc>
        <w:tc>
          <w:tcPr>
            <w:tcW w:w="5528" w:type="dxa"/>
          </w:tcPr>
          <w:p w:rsidR="0099307B" w:rsidRPr="00577606" w:rsidRDefault="002A5662" w:rsidP="00A37183">
            <w:pPr>
              <w:pStyle w:val="Tabela"/>
            </w:pPr>
            <w:r>
              <w:t>Funcionário indicado pelo proprietário da empresa.</w:t>
            </w:r>
          </w:p>
        </w:tc>
      </w:tr>
      <w:tr w:rsidR="0099307B" w:rsidRPr="00577606">
        <w:tc>
          <w:tcPr>
            <w:tcW w:w="1063" w:type="dxa"/>
          </w:tcPr>
          <w:p w:rsidR="0099307B" w:rsidRPr="00577606" w:rsidRDefault="0099307B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99307B" w:rsidRPr="00577606" w:rsidRDefault="0081339B" w:rsidP="00A37183">
            <w:pPr>
              <w:pStyle w:val="Tabela"/>
            </w:pPr>
            <w:r>
              <w:t>Funcionário</w:t>
            </w:r>
          </w:p>
        </w:tc>
        <w:tc>
          <w:tcPr>
            <w:tcW w:w="5528" w:type="dxa"/>
          </w:tcPr>
          <w:p w:rsidR="0099307B" w:rsidRPr="00577606" w:rsidRDefault="002A5662" w:rsidP="00A37183">
            <w:pPr>
              <w:pStyle w:val="Tabela"/>
            </w:pPr>
            <w:r>
              <w:t xml:space="preserve">Funcionário vinculado </w:t>
            </w:r>
            <w:proofErr w:type="gramStart"/>
            <w:r>
              <w:t>a</w:t>
            </w:r>
            <w:proofErr w:type="gramEnd"/>
            <w:r>
              <w:t xml:space="preserve"> empresa mediante aprovação do administrador ou do proprietário da empresa.</w:t>
            </w:r>
          </w:p>
        </w:tc>
      </w:tr>
      <w:tr w:rsidR="0081339B" w:rsidRPr="00577606">
        <w:tc>
          <w:tcPr>
            <w:tcW w:w="1063" w:type="dxa"/>
          </w:tcPr>
          <w:p w:rsidR="0081339B" w:rsidRPr="00577606" w:rsidRDefault="0081339B" w:rsidP="003D1818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2268" w:type="dxa"/>
          </w:tcPr>
          <w:p w:rsidR="0081339B" w:rsidRPr="00577606" w:rsidRDefault="0081339B" w:rsidP="00A37183">
            <w:pPr>
              <w:pStyle w:val="Tabela"/>
            </w:pPr>
            <w:r>
              <w:t>Usuário</w:t>
            </w:r>
          </w:p>
        </w:tc>
        <w:tc>
          <w:tcPr>
            <w:tcW w:w="5528" w:type="dxa"/>
          </w:tcPr>
          <w:p w:rsidR="0081339B" w:rsidRPr="00577606" w:rsidRDefault="004536AC" w:rsidP="00A37183">
            <w:pPr>
              <w:pStyle w:val="Tabela"/>
            </w:pPr>
            <w:r>
              <w:t>Usuário ainda não autenticado no sistema</w:t>
            </w: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4"/>
      </w:pPr>
      <w:bookmarkStart w:id="51" w:name="_Toc332954491"/>
      <w:r w:rsidRPr="00577606">
        <w:t>Características dos usuários</w:t>
      </w:r>
      <w:bookmarkEnd w:id="51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418"/>
        <w:gridCol w:w="1275"/>
        <w:gridCol w:w="1843"/>
        <w:gridCol w:w="1701"/>
      </w:tblGrid>
      <w:tr w:rsidR="00065A76" w:rsidRPr="00577606">
        <w:trPr>
          <w:cantSplit/>
        </w:trPr>
        <w:tc>
          <w:tcPr>
            <w:tcW w:w="1204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276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Ator</w:t>
            </w:r>
          </w:p>
        </w:tc>
        <w:tc>
          <w:tcPr>
            <w:tcW w:w="1418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proofErr w:type="spellStart"/>
            <w:r w:rsidRPr="00577606">
              <w:rPr>
                <w:b/>
              </w:rPr>
              <w:t>Freqüência</w:t>
            </w:r>
            <w:proofErr w:type="spellEnd"/>
            <w:r w:rsidRPr="00577606">
              <w:rPr>
                <w:b/>
              </w:rPr>
              <w:t xml:space="preserve"> de uso</w:t>
            </w:r>
          </w:p>
        </w:tc>
        <w:tc>
          <w:tcPr>
            <w:tcW w:w="1275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Nível de instrução</w:t>
            </w:r>
          </w:p>
        </w:tc>
        <w:tc>
          <w:tcPr>
            <w:tcW w:w="184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Proficiência na aplicação</w:t>
            </w:r>
          </w:p>
        </w:tc>
        <w:tc>
          <w:tcPr>
            <w:tcW w:w="1701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Proficiência em informática</w:t>
            </w:r>
          </w:p>
        </w:tc>
      </w:tr>
      <w:tr w:rsidR="00065A76" w:rsidRPr="00577606">
        <w:trPr>
          <w:cantSplit/>
        </w:trPr>
        <w:tc>
          <w:tcPr>
            <w:tcW w:w="1204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276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418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275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843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1701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3"/>
      </w:pPr>
      <w:bookmarkStart w:id="52" w:name="_Toc481911629"/>
      <w:bookmarkStart w:id="53" w:name="_Toc332954492"/>
      <w:r w:rsidRPr="00577606">
        <w:lastRenderedPageBreak/>
        <w:t>Restrições</w:t>
      </w:r>
      <w:bookmarkEnd w:id="52"/>
      <w:bookmarkEnd w:id="53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7"/>
        <w:gridCol w:w="5640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2127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Restrição</w:t>
            </w:r>
          </w:p>
        </w:tc>
        <w:tc>
          <w:tcPr>
            <w:tcW w:w="5640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Descrição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7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5640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3"/>
      </w:pPr>
      <w:bookmarkStart w:id="54" w:name="_Toc481911630"/>
      <w:bookmarkStart w:id="55" w:name="_Toc332954493"/>
      <w:r w:rsidRPr="00577606">
        <w:t>Hipóteses de trabalho</w:t>
      </w:r>
      <w:bookmarkEnd w:id="54"/>
      <w:bookmarkEnd w:id="55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4167"/>
        <w:gridCol w:w="3487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4167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Hipótese</w:t>
            </w:r>
          </w:p>
        </w:tc>
        <w:tc>
          <w:tcPr>
            <w:tcW w:w="3487" w:type="dxa"/>
          </w:tcPr>
          <w:p w:rsidR="00065A76" w:rsidRPr="00577606" w:rsidRDefault="00065A76" w:rsidP="00E741CA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 quem depende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4167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3487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1916C8" w:rsidRDefault="00065A76">
      <w:pPr>
        <w:pStyle w:val="Ttulo3"/>
        <w:keepLines/>
      </w:pPr>
      <w:bookmarkStart w:id="56" w:name="_Toc481911631"/>
      <w:bookmarkStart w:id="57" w:name="_Toc332954494"/>
      <w:r w:rsidRPr="001916C8">
        <w:t>Requisitos adiados</w:t>
      </w:r>
      <w:bookmarkEnd w:id="56"/>
      <w:bookmarkEnd w:id="57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402"/>
        <w:gridCol w:w="4252"/>
      </w:tblGrid>
      <w:tr w:rsidR="00065A76" w:rsidRPr="00577606">
        <w:trPr>
          <w:cantSplit/>
        </w:trPr>
        <w:tc>
          <w:tcPr>
            <w:tcW w:w="1063" w:type="dxa"/>
          </w:tcPr>
          <w:p w:rsidR="0023113C" w:rsidRPr="00577606" w:rsidRDefault="00065A76" w:rsidP="00CE3A59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3402" w:type="dxa"/>
          </w:tcPr>
          <w:p w:rsidR="00065A76" w:rsidRPr="00577606" w:rsidRDefault="00065A76" w:rsidP="00CE3A59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Referência ao requisito</w:t>
            </w:r>
          </w:p>
        </w:tc>
        <w:tc>
          <w:tcPr>
            <w:tcW w:w="4252" w:type="dxa"/>
          </w:tcPr>
          <w:p w:rsidR="00065A76" w:rsidRPr="00577606" w:rsidRDefault="00065A76" w:rsidP="00CE3A59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Detalhes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402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  <w:tc>
          <w:tcPr>
            <w:tcW w:w="4252" w:type="dxa"/>
          </w:tcPr>
          <w:p w:rsidR="00065A76" w:rsidRPr="00577606" w:rsidRDefault="00E579B1" w:rsidP="00A37183">
            <w:pPr>
              <w:pStyle w:val="Tabela"/>
            </w:pPr>
            <w:r>
              <w:t>N/A</w:t>
            </w:r>
          </w:p>
        </w:tc>
      </w:tr>
    </w:tbl>
    <w:p w:rsidR="00065A76" w:rsidRPr="00577606" w:rsidRDefault="00065A76" w:rsidP="00A37183">
      <w:pPr>
        <w:pStyle w:val="Corpodetexto"/>
      </w:pPr>
    </w:p>
    <w:p w:rsidR="00E579B1" w:rsidRDefault="00E579B1">
      <w:pPr>
        <w:rPr>
          <w:b/>
          <w:i/>
          <w:kern w:val="28"/>
          <w:sz w:val="28"/>
        </w:rPr>
      </w:pPr>
      <w:bookmarkStart w:id="58" w:name="_Toc481911632"/>
      <w:r>
        <w:br w:type="page"/>
      </w:r>
    </w:p>
    <w:p w:rsidR="00065A76" w:rsidRPr="00577606" w:rsidRDefault="00065A76">
      <w:pPr>
        <w:pStyle w:val="Ttulo2"/>
        <w:rPr>
          <w:rFonts w:ascii="Times New Roman" w:hAnsi="Times New Roman"/>
        </w:rPr>
      </w:pPr>
      <w:bookmarkStart w:id="59" w:name="_Toc332954495"/>
      <w:r w:rsidRPr="00577606">
        <w:rPr>
          <w:rFonts w:ascii="Times New Roman" w:hAnsi="Times New Roman"/>
        </w:rPr>
        <w:lastRenderedPageBreak/>
        <w:t>Requisitos específicos</w:t>
      </w:r>
      <w:bookmarkEnd w:id="58"/>
      <w:bookmarkEnd w:id="59"/>
    </w:p>
    <w:p w:rsidR="00065A76" w:rsidRPr="00577606" w:rsidRDefault="00065A76" w:rsidP="00E579B1">
      <w:pPr>
        <w:pStyle w:val="Ttulo3"/>
      </w:pPr>
      <w:bookmarkStart w:id="60" w:name="_Toc332954496"/>
      <w:r w:rsidRPr="00577606">
        <w:t>Interfaces de usuário</w:t>
      </w:r>
      <w:r w:rsidR="007F5835">
        <w:t xml:space="preserve"> (Protótipo dos Requisitos de Interface)</w:t>
      </w:r>
      <w:bookmarkEnd w:id="60"/>
    </w:p>
    <w:p w:rsidR="00065A76" w:rsidRPr="00577606" w:rsidRDefault="00065A76" w:rsidP="00E579B1">
      <w:pPr>
        <w:pStyle w:val="Ttulo4"/>
      </w:pPr>
      <w:bookmarkStart w:id="61" w:name="_Toc332954497"/>
      <w:r w:rsidRPr="00577606">
        <w:t xml:space="preserve">Interface de usuário </w:t>
      </w:r>
      <w:r w:rsidR="00F46CBE">
        <w:t>&lt;nome da interface&gt;</w:t>
      </w:r>
      <w:bookmarkEnd w:id="61"/>
    </w:p>
    <w:p w:rsidR="00065A76" w:rsidRPr="00577606" w:rsidRDefault="00065A76" w:rsidP="00E579B1">
      <w:pPr>
        <w:pStyle w:val="Ttulo5"/>
      </w:pPr>
      <w:bookmarkStart w:id="62" w:name="_Toc332954498"/>
      <w:r w:rsidRPr="00577606">
        <w:t>Leiaute sugerido</w:t>
      </w:r>
      <w:bookmarkEnd w:id="62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>
        <w:trPr>
          <w:trHeight w:val="645"/>
        </w:trPr>
        <w:tc>
          <w:tcPr>
            <w:tcW w:w="9284" w:type="dxa"/>
          </w:tcPr>
          <w:p w:rsidR="00065A76" w:rsidRPr="00577606" w:rsidRDefault="00F46CBE" w:rsidP="00A37183">
            <w:pPr>
              <w:pStyle w:val="Tabela"/>
            </w:pPr>
            <w:r>
              <w:t>&lt;leiaute sugerido&gt;</w:t>
            </w:r>
          </w:p>
        </w:tc>
      </w:tr>
    </w:tbl>
    <w:p w:rsidR="00044A58" w:rsidRPr="00577606" w:rsidRDefault="00044A58" w:rsidP="00A37183">
      <w:pPr>
        <w:pStyle w:val="Corpodetexto"/>
      </w:pPr>
    </w:p>
    <w:p w:rsidR="00065A76" w:rsidRPr="00E579B1" w:rsidRDefault="00065A76" w:rsidP="00E579B1">
      <w:pPr>
        <w:pStyle w:val="Ttulo5"/>
      </w:pPr>
      <w:bookmarkStart w:id="63" w:name="_Toc332954499"/>
      <w:r w:rsidRPr="00E579B1">
        <w:t>Relacionamentos com outras interfaces</w:t>
      </w:r>
      <w:bookmarkEnd w:id="63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65A76" w:rsidRPr="00577606">
        <w:trPr>
          <w:trHeight w:val="455"/>
        </w:trPr>
        <w:tc>
          <w:tcPr>
            <w:tcW w:w="9212" w:type="dxa"/>
          </w:tcPr>
          <w:p w:rsidR="00AD49AE" w:rsidRPr="00577606" w:rsidRDefault="00AD49AE" w:rsidP="00A37183">
            <w:pPr>
              <w:pStyle w:val="Tabela"/>
            </w:pPr>
          </w:p>
        </w:tc>
      </w:tr>
    </w:tbl>
    <w:p w:rsidR="009803D7" w:rsidRPr="009803D7" w:rsidRDefault="009803D7" w:rsidP="009803D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065A76" w:rsidRPr="00E579B1" w:rsidRDefault="00065A76" w:rsidP="00E579B1">
      <w:pPr>
        <w:pStyle w:val="Ttulo5"/>
      </w:pPr>
      <w:bookmarkStart w:id="64" w:name="_Toc332954500"/>
      <w:r w:rsidRPr="00E579B1">
        <w:t>Campos</w:t>
      </w:r>
      <w:bookmarkEnd w:id="6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065A76" w:rsidRPr="00577606">
        <w:trPr>
          <w:cantSplit/>
          <w:trHeight w:val="134"/>
        </w:trPr>
        <w:tc>
          <w:tcPr>
            <w:tcW w:w="106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3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5C5584" w:rsidRPr="00577606" w:rsidRDefault="005C5584" w:rsidP="00A37183">
            <w:pPr>
              <w:pStyle w:val="Tabela"/>
            </w:pP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065A76" w:rsidRPr="00577606" w:rsidRDefault="00065A76" w:rsidP="00882421">
            <w:pPr>
              <w:pStyle w:val="Tabela"/>
            </w:pPr>
          </w:p>
        </w:tc>
        <w:tc>
          <w:tcPr>
            <w:tcW w:w="13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E20D5B" w:rsidRPr="00577606">
        <w:trPr>
          <w:cantSplit/>
        </w:trPr>
        <w:tc>
          <w:tcPr>
            <w:tcW w:w="1063" w:type="dxa"/>
          </w:tcPr>
          <w:p w:rsidR="00E20D5B" w:rsidRPr="00577606" w:rsidRDefault="00E20D5B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31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134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993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984" w:type="dxa"/>
          </w:tcPr>
          <w:p w:rsidR="00E20D5B" w:rsidRPr="00577606" w:rsidRDefault="00E20D5B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CC4D4C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E579B1" w:rsidRDefault="00065A76" w:rsidP="00E579B1">
      <w:pPr>
        <w:pStyle w:val="Ttulo5"/>
      </w:pPr>
      <w:bookmarkStart w:id="65" w:name="_Toc332954501"/>
      <w:r w:rsidRPr="00E579B1">
        <w:t>Comandos</w:t>
      </w:r>
      <w:bookmarkEnd w:id="6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C96B7C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390AF8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5C5584" w:rsidRPr="00577606" w:rsidRDefault="005C558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</w:tbl>
    <w:p w:rsidR="00FA5BCD" w:rsidRPr="00980576" w:rsidRDefault="00FA5BCD" w:rsidP="00FA5BCD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3E7FE7" w:rsidRDefault="003E7FE7">
      <w:r>
        <w:br w:type="page"/>
      </w:r>
    </w:p>
    <w:p w:rsidR="003E7FE7" w:rsidRPr="00577606" w:rsidRDefault="003E7FE7" w:rsidP="003E7FE7">
      <w:pPr>
        <w:pStyle w:val="Ttulo4"/>
      </w:pPr>
      <w:bookmarkStart w:id="66" w:name="_Toc332954502"/>
      <w:r w:rsidRPr="00577606">
        <w:lastRenderedPageBreak/>
        <w:t xml:space="preserve">Interface de usuário </w:t>
      </w:r>
      <w:r>
        <w:t>&lt;nome da interface&gt;</w:t>
      </w:r>
      <w:bookmarkEnd w:id="66"/>
    </w:p>
    <w:p w:rsidR="003E7FE7" w:rsidRPr="00577606" w:rsidRDefault="003E7FE7" w:rsidP="003E7FE7">
      <w:pPr>
        <w:pStyle w:val="Ttulo5"/>
      </w:pPr>
      <w:bookmarkStart w:id="67" w:name="_Toc332954503"/>
      <w:r w:rsidRPr="00577606">
        <w:t>Leiaute sugerido</w:t>
      </w:r>
      <w:bookmarkEnd w:id="67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3E7FE7" w:rsidRPr="00577606" w:rsidTr="00EB3F4E">
        <w:trPr>
          <w:trHeight w:val="645"/>
        </w:trPr>
        <w:tc>
          <w:tcPr>
            <w:tcW w:w="9284" w:type="dxa"/>
          </w:tcPr>
          <w:p w:rsidR="003E7FE7" w:rsidRPr="00577606" w:rsidRDefault="003E7FE7" w:rsidP="00EB3F4E">
            <w:pPr>
              <w:pStyle w:val="Tabela"/>
            </w:pPr>
            <w:r>
              <w:t>&lt;leiaute sugerido&gt;</w:t>
            </w:r>
          </w:p>
        </w:tc>
      </w:tr>
    </w:tbl>
    <w:p w:rsidR="003E7FE7" w:rsidRPr="00577606" w:rsidRDefault="003E7FE7" w:rsidP="003E7FE7">
      <w:pPr>
        <w:pStyle w:val="Corpodetexto"/>
      </w:pPr>
    </w:p>
    <w:p w:rsidR="003E7FE7" w:rsidRPr="00E579B1" w:rsidRDefault="003E7FE7" w:rsidP="003E7FE7">
      <w:pPr>
        <w:pStyle w:val="Ttulo5"/>
      </w:pPr>
      <w:bookmarkStart w:id="68" w:name="_Toc332954504"/>
      <w:r w:rsidRPr="00E579B1">
        <w:t>Relacionamentos com outras interfaces</w:t>
      </w:r>
      <w:bookmarkEnd w:id="68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455"/>
        </w:trPr>
        <w:tc>
          <w:tcPr>
            <w:tcW w:w="9212" w:type="dxa"/>
          </w:tcPr>
          <w:p w:rsidR="003E7FE7" w:rsidRPr="00577606" w:rsidRDefault="003E7FE7" w:rsidP="00EB3F4E">
            <w:pPr>
              <w:pStyle w:val="Tabela"/>
            </w:pPr>
          </w:p>
        </w:tc>
      </w:tr>
    </w:tbl>
    <w:p w:rsidR="003E7FE7" w:rsidRPr="009803D7" w:rsidRDefault="003E7FE7" w:rsidP="003E7FE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3E7FE7" w:rsidRPr="00E579B1" w:rsidRDefault="003E7FE7" w:rsidP="003E7FE7">
      <w:pPr>
        <w:pStyle w:val="Ttulo5"/>
      </w:pPr>
      <w:bookmarkStart w:id="69" w:name="_Toc332954505"/>
      <w:r w:rsidRPr="00E579B1">
        <w:t>Campos</w:t>
      </w:r>
      <w:bookmarkEnd w:id="69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E7FE7" w:rsidRPr="00577606" w:rsidTr="00EB3F4E">
        <w:trPr>
          <w:cantSplit/>
          <w:trHeight w:val="134"/>
        </w:trPr>
        <w:tc>
          <w:tcPr>
            <w:tcW w:w="1063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1427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31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134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275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993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1984" w:type="dxa"/>
          </w:tcPr>
          <w:p w:rsidR="003E7FE7" w:rsidRPr="00577606" w:rsidRDefault="003E7FE7" w:rsidP="00EB3F4E">
            <w:pPr>
              <w:pStyle w:val="Tabela"/>
            </w:pPr>
          </w:p>
        </w:tc>
      </w:tr>
    </w:tbl>
    <w:p w:rsidR="003E7FE7" w:rsidRPr="00577606" w:rsidRDefault="003E7FE7" w:rsidP="003E7FE7">
      <w:pPr>
        <w:pStyle w:val="Corpodetexto"/>
      </w:pPr>
    </w:p>
    <w:p w:rsidR="003E7FE7" w:rsidRPr="00E579B1" w:rsidRDefault="003E7FE7" w:rsidP="003E7FE7">
      <w:pPr>
        <w:pStyle w:val="Ttulo5"/>
      </w:pPr>
      <w:bookmarkStart w:id="70" w:name="_Toc332954506"/>
      <w:r w:rsidRPr="00E579B1">
        <w:t>Comandos</w:t>
      </w:r>
      <w:bookmarkEnd w:id="7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  <w:tr w:rsidR="003E7FE7" w:rsidRPr="00577606" w:rsidTr="00EB3F4E">
        <w:trPr>
          <w:cantSplit/>
        </w:trPr>
        <w:tc>
          <w:tcPr>
            <w:tcW w:w="1063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559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4111" w:type="dxa"/>
          </w:tcPr>
          <w:p w:rsidR="003E7FE7" w:rsidRPr="00577606" w:rsidRDefault="003E7FE7" w:rsidP="00EB3F4E">
            <w:pPr>
              <w:pStyle w:val="Tabela"/>
            </w:pPr>
          </w:p>
        </w:tc>
        <w:tc>
          <w:tcPr>
            <w:tcW w:w="2457" w:type="dxa"/>
          </w:tcPr>
          <w:p w:rsidR="003E7FE7" w:rsidRPr="00577606" w:rsidRDefault="003E7FE7" w:rsidP="00EB3F4E">
            <w:pPr>
              <w:pStyle w:val="Tabela"/>
            </w:pPr>
          </w:p>
        </w:tc>
      </w:tr>
    </w:tbl>
    <w:p w:rsidR="003E7FE7" w:rsidRPr="00980576" w:rsidRDefault="003E7FE7" w:rsidP="003E7FE7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p w:rsidR="003E7FE7" w:rsidRDefault="003E7FE7">
      <w:pPr>
        <w:rPr>
          <w:b/>
          <w:kern w:val="28"/>
        </w:rPr>
      </w:pPr>
      <w:r>
        <w:br w:type="page"/>
      </w:r>
    </w:p>
    <w:p w:rsidR="003E7FE7" w:rsidRPr="00577606" w:rsidRDefault="003E7FE7" w:rsidP="003E7FE7">
      <w:pPr>
        <w:pStyle w:val="Ttulo3"/>
      </w:pPr>
      <w:bookmarkStart w:id="71" w:name="_Toc332954507"/>
      <w:r>
        <w:lastRenderedPageBreak/>
        <w:t>Requisitos Funcionais</w:t>
      </w:r>
      <w:r w:rsidR="00A55104">
        <w:t xml:space="preserve"> (Detalhamento dos Casos de Uso)</w:t>
      </w:r>
      <w:bookmarkEnd w:id="71"/>
    </w:p>
    <w:p w:rsidR="009E4682" w:rsidRDefault="009E4682" w:rsidP="003E7FE7">
      <w:pPr>
        <w:pStyle w:val="Ttulo4"/>
      </w:pPr>
      <w:bookmarkStart w:id="72" w:name="_Toc332954508"/>
      <w:r w:rsidRPr="00765CC0">
        <w:t xml:space="preserve">Caso de uso </w:t>
      </w:r>
      <w:r w:rsidR="00F46CBE">
        <w:t>&lt;nome do caso de uso&gt;</w:t>
      </w:r>
      <w:bookmarkEnd w:id="72"/>
    </w:p>
    <w:p w:rsidR="003E7FE7" w:rsidRPr="007D4D7E" w:rsidRDefault="00471C25" w:rsidP="003E7FE7">
      <w:pPr>
        <w:pStyle w:val="Corpodetexto"/>
        <w:rPr>
          <w:i/>
        </w:rPr>
      </w:pPr>
      <w:r w:rsidRPr="007D4D7E">
        <w:rPr>
          <w:i/>
        </w:rPr>
        <w:t>&lt; Inserir Figura do Caso de Uso &gt;</w:t>
      </w:r>
    </w:p>
    <w:p w:rsidR="007D4D7E" w:rsidRPr="007D4D7E" w:rsidRDefault="007D4D7E" w:rsidP="003E7FE7">
      <w:pPr>
        <w:pStyle w:val="Corpodetexto"/>
        <w:rPr>
          <w:i/>
        </w:rPr>
      </w:pPr>
      <w:r w:rsidRPr="007D4D7E">
        <w:rPr>
          <w:i/>
        </w:rPr>
        <w:t>&lt; Descrição em Alto Nível &gt;</w:t>
      </w:r>
    </w:p>
    <w:p w:rsidR="009E4682" w:rsidRPr="00577606" w:rsidRDefault="009E4682" w:rsidP="003E7FE7">
      <w:pPr>
        <w:pStyle w:val="Ttulo5"/>
      </w:pPr>
      <w:bookmarkStart w:id="73" w:name="_Toc332954509"/>
      <w:r w:rsidRPr="00577606">
        <w:t>Precondições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>
        <w:trPr>
          <w:trHeight w:val="867"/>
        </w:trPr>
        <w:tc>
          <w:tcPr>
            <w:tcW w:w="9212" w:type="dxa"/>
          </w:tcPr>
          <w:p w:rsidR="009059F7" w:rsidRPr="00577606" w:rsidRDefault="009059F7" w:rsidP="003D1818">
            <w:pPr>
              <w:pStyle w:val="Tabela"/>
              <w:numPr>
                <w:ilvl w:val="0"/>
                <w:numId w:val="17"/>
              </w:numPr>
            </w:pPr>
          </w:p>
        </w:tc>
      </w:tr>
    </w:tbl>
    <w:p w:rsidR="009E4682" w:rsidRPr="00577606" w:rsidRDefault="009E4682" w:rsidP="009E4682">
      <w:pPr>
        <w:pStyle w:val="Corpodetexto"/>
      </w:pPr>
    </w:p>
    <w:p w:rsidR="009E4682" w:rsidRPr="003E7FE7" w:rsidRDefault="009E4682" w:rsidP="003E7FE7">
      <w:pPr>
        <w:pStyle w:val="Ttulo5"/>
      </w:pPr>
      <w:bookmarkStart w:id="74" w:name="_Toc332954510"/>
      <w:r w:rsidRPr="003E7FE7">
        <w:t>Fluxo principal</w:t>
      </w:r>
      <w:bookmarkEnd w:id="74"/>
      <w:r w:rsidRP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>
        <w:trPr>
          <w:trHeight w:val="797"/>
        </w:trPr>
        <w:tc>
          <w:tcPr>
            <w:tcW w:w="9212" w:type="dxa"/>
          </w:tcPr>
          <w:p w:rsidR="00FA7EF5" w:rsidRPr="00577606" w:rsidRDefault="00FA7EF5" w:rsidP="003D1818">
            <w:pPr>
              <w:pStyle w:val="Tabela"/>
              <w:numPr>
                <w:ilvl w:val="0"/>
                <w:numId w:val="18"/>
              </w:numPr>
            </w:pPr>
          </w:p>
        </w:tc>
      </w:tr>
    </w:tbl>
    <w:p w:rsidR="003E7FE7" w:rsidRDefault="003E7FE7" w:rsidP="003E7FE7">
      <w:pPr>
        <w:pStyle w:val="Ttulo6"/>
        <w:numPr>
          <w:ilvl w:val="0"/>
          <w:numId w:val="0"/>
        </w:numPr>
        <w:ind w:left="1152"/>
        <w:rPr>
          <w:rFonts w:ascii="Times New Roman" w:hAnsi="Times New Roman"/>
        </w:rPr>
      </w:pPr>
    </w:p>
    <w:p w:rsidR="009E4682" w:rsidRPr="003E7FE7" w:rsidRDefault="009E4682" w:rsidP="003E7FE7">
      <w:pPr>
        <w:pStyle w:val="Ttulo5"/>
      </w:pPr>
      <w:bookmarkStart w:id="75" w:name="_Toc332954511"/>
      <w:r w:rsidRPr="003E7FE7">
        <w:t>Fluxos alternativos</w:t>
      </w:r>
      <w:bookmarkEnd w:id="75"/>
    </w:p>
    <w:p w:rsidR="009E4682" w:rsidRPr="00577606" w:rsidRDefault="009E4682" w:rsidP="003E7FE7">
      <w:pPr>
        <w:pStyle w:val="Ttulo6"/>
      </w:pPr>
      <w:r w:rsidRPr="00577606">
        <w:t xml:space="preserve">Fluxo alternativo </w:t>
      </w:r>
      <w:r w:rsidR="00F46CBE">
        <w:t>&lt;nome do fluxo alternativo&gt;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9E4682" w:rsidRPr="00577606">
        <w:trPr>
          <w:trHeight w:val="405"/>
        </w:trPr>
        <w:tc>
          <w:tcPr>
            <w:tcW w:w="1488" w:type="dxa"/>
          </w:tcPr>
          <w:p w:rsidR="009E4682" w:rsidRPr="00577606" w:rsidRDefault="009E4682" w:rsidP="004F4908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9E4682" w:rsidRPr="00577606" w:rsidRDefault="009E4682" w:rsidP="003D1818">
            <w:pPr>
              <w:pStyle w:val="Tabela"/>
              <w:numPr>
                <w:ilvl w:val="0"/>
                <w:numId w:val="19"/>
              </w:numPr>
            </w:pPr>
          </w:p>
        </w:tc>
      </w:tr>
      <w:tr w:rsidR="009E4682" w:rsidRPr="00577606">
        <w:trPr>
          <w:trHeight w:val="2253"/>
        </w:trPr>
        <w:tc>
          <w:tcPr>
            <w:tcW w:w="1488" w:type="dxa"/>
          </w:tcPr>
          <w:p w:rsidR="009E4682" w:rsidRPr="00577606" w:rsidRDefault="009E4682" w:rsidP="004F4908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850804" w:rsidRPr="00577606" w:rsidRDefault="00850804" w:rsidP="003D1818">
            <w:pPr>
              <w:pStyle w:val="Tabela"/>
              <w:numPr>
                <w:ilvl w:val="0"/>
                <w:numId w:val="22"/>
              </w:numPr>
            </w:pPr>
          </w:p>
        </w:tc>
      </w:tr>
    </w:tbl>
    <w:p w:rsidR="009E4682" w:rsidRDefault="009E4682" w:rsidP="009E4682">
      <w:pPr>
        <w:pStyle w:val="Corpodetexto"/>
      </w:pPr>
    </w:p>
    <w:p w:rsidR="004C0D80" w:rsidRPr="00577606" w:rsidRDefault="004C0D80" w:rsidP="003E7FE7">
      <w:pPr>
        <w:pStyle w:val="Ttulo6"/>
      </w:pPr>
      <w:r w:rsidRPr="00577606">
        <w:t xml:space="preserve">Fluxo alternativo </w:t>
      </w:r>
      <w:r w:rsidR="00F46CBE">
        <w:t>&lt;nome do fluxo alternativo&gt;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4C0D80" w:rsidRPr="00577606">
        <w:trPr>
          <w:trHeight w:val="427"/>
        </w:trPr>
        <w:tc>
          <w:tcPr>
            <w:tcW w:w="1488" w:type="dxa"/>
          </w:tcPr>
          <w:p w:rsidR="004C0D80" w:rsidRPr="00577606" w:rsidRDefault="004C0D80" w:rsidP="00D563DB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4C0D80" w:rsidRPr="00577606" w:rsidRDefault="004C0D80" w:rsidP="003D1818">
            <w:pPr>
              <w:pStyle w:val="Tabela"/>
              <w:numPr>
                <w:ilvl w:val="0"/>
                <w:numId w:val="20"/>
              </w:numPr>
            </w:pPr>
          </w:p>
        </w:tc>
      </w:tr>
      <w:tr w:rsidR="004C0D80" w:rsidRPr="00577606">
        <w:trPr>
          <w:trHeight w:val="2659"/>
        </w:trPr>
        <w:tc>
          <w:tcPr>
            <w:tcW w:w="1488" w:type="dxa"/>
          </w:tcPr>
          <w:p w:rsidR="004C0D80" w:rsidRPr="00577606" w:rsidRDefault="004C0D80" w:rsidP="00D563DB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AB2DB7" w:rsidRPr="00577606" w:rsidRDefault="00AB2DB7" w:rsidP="003D1818">
            <w:pPr>
              <w:pStyle w:val="Tabela"/>
              <w:numPr>
                <w:ilvl w:val="0"/>
                <w:numId w:val="21"/>
              </w:numPr>
            </w:pPr>
          </w:p>
        </w:tc>
      </w:tr>
    </w:tbl>
    <w:p w:rsidR="004C0D80" w:rsidRDefault="004C0D80" w:rsidP="009E4682">
      <w:pPr>
        <w:pStyle w:val="Corpodetexto"/>
      </w:pPr>
    </w:p>
    <w:p w:rsidR="003E7FE7" w:rsidRPr="00577606" w:rsidRDefault="00A55104" w:rsidP="003E7FE7">
      <w:pPr>
        <w:pStyle w:val="Ttulo5"/>
      </w:pPr>
      <w:bookmarkStart w:id="76" w:name="_Toc332954512"/>
      <w:r>
        <w:t>Pós-condições</w:t>
      </w:r>
      <w:bookmarkEnd w:id="76"/>
      <w:r w:rsid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867"/>
        </w:trPr>
        <w:tc>
          <w:tcPr>
            <w:tcW w:w="9212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3"/>
              </w:numPr>
            </w:pPr>
          </w:p>
        </w:tc>
      </w:tr>
    </w:tbl>
    <w:p w:rsidR="003E7FE7" w:rsidRDefault="003E7FE7">
      <w:pPr>
        <w:rPr>
          <w:sz w:val="24"/>
          <w:szCs w:val="24"/>
        </w:rPr>
      </w:pPr>
      <w:r>
        <w:br w:type="page"/>
      </w:r>
    </w:p>
    <w:p w:rsidR="003E7FE7" w:rsidRDefault="003E7FE7" w:rsidP="003E7FE7">
      <w:pPr>
        <w:pStyle w:val="Ttulo4"/>
      </w:pPr>
      <w:bookmarkStart w:id="77" w:name="_Toc332954513"/>
      <w:r w:rsidRPr="00765CC0">
        <w:lastRenderedPageBreak/>
        <w:t xml:space="preserve">Caso de uso </w:t>
      </w:r>
      <w:r>
        <w:t>&lt;nome do caso de uso&gt;</w:t>
      </w:r>
      <w:bookmarkEnd w:id="77"/>
    </w:p>
    <w:p w:rsidR="007D4D7E" w:rsidRPr="007D4D7E" w:rsidRDefault="007D4D7E" w:rsidP="007D4D7E">
      <w:pPr>
        <w:pStyle w:val="Corpodetexto"/>
        <w:rPr>
          <w:i/>
        </w:rPr>
      </w:pPr>
      <w:r w:rsidRPr="007D4D7E">
        <w:rPr>
          <w:i/>
        </w:rPr>
        <w:t>&lt; Inserir Figura do Caso de Uso &gt;</w:t>
      </w:r>
    </w:p>
    <w:p w:rsidR="007D4D7E" w:rsidRPr="007D4D7E" w:rsidRDefault="007D4D7E" w:rsidP="007D4D7E">
      <w:pPr>
        <w:pStyle w:val="Corpodetexto"/>
        <w:rPr>
          <w:i/>
        </w:rPr>
      </w:pPr>
      <w:r w:rsidRPr="007D4D7E">
        <w:rPr>
          <w:i/>
        </w:rPr>
        <w:t>&lt; Descrição em Alto Nível &gt;</w:t>
      </w:r>
    </w:p>
    <w:p w:rsidR="003E7FE7" w:rsidRPr="00577606" w:rsidRDefault="003E7FE7" w:rsidP="003E7FE7">
      <w:pPr>
        <w:pStyle w:val="Ttulo5"/>
      </w:pPr>
      <w:bookmarkStart w:id="78" w:name="_Toc332954514"/>
      <w:r w:rsidRPr="00577606">
        <w:t>Precondições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867"/>
        </w:trPr>
        <w:tc>
          <w:tcPr>
            <w:tcW w:w="9212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4"/>
              </w:numPr>
            </w:pPr>
          </w:p>
        </w:tc>
      </w:tr>
    </w:tbl>
    <w:p w:rsidR="003E7FE7" w:rsidRPr="00577606" w:rsidRDefault="003E7FE7" w:rsidP="003E7FE7">
      <w:pPr>
        <w:pStyle w:val="Corpodetexto"/>
      </w:pPr>
    </w:p>
    <w:p w:rsidR="003E7FE7" w:rsidRPr="003E7FE7" w:rsidRDefault="003E7FE7" w:rsidP="003E7FE7">
      <w:pPr>
        <w:pStyle w:val="Ttulo5"/>
      </w:pPr>
      <w:bookmarkStart w:id="79" w:name="_Toc332954515"/>
      <w:r w:rsidRPr="003E7FE7">
        <w:t>Fluxo principal</w:t>
      </w:r>
      <w:bookmarkEnd w:id="79"/>
      <w:r w:rsidRP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797"/>
        </w:trPr>
        <w:tc>
          <w:tcPr>
            <w:tcW w:w="9212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5"/>
              </w:numPr>
            </w:pPr>
          </w:p>
        </w:tc>
      </w:tr>
    </w:tbl>
    <w:p w:rsidR="003E7FE7" w:rsidRDefault="003E7FE7" w:rsidP="003E7FE7">
      <w:pPr>
        <w:pStyle w:val="Ttulo6"/>
        <w:numPr>
          <w:ilvl w:val="0"/>
          <w:numId w:val="0"/>
        </w:numPr>
        <w:ind w:left="1152"/>
        <w:rPr>
          <w:rFonts w:ascii="Times New Roman" w:hAnsi="Times New Roman"/>
        </w:rPr>
      </w:pPr>
    </w:p>
    <w:p w:rsidR="003E7FE7" w:rsidRPr="003E7FE7" w:rsidRDefault="003E7FE7" w:rsidP="003E7FE7">
      <w:pPr>
        <w:pStyle w:val="Ttulo5"/>
      </w:pPr>
      <w:bookmarkStart w:id="80" w:name="_Toc332954516"/>
      <w:r w:rsidRPr="003E7FE7">
        <w:t>Fluxos alternativos</w:t>
      </w:r>
      <w:bookmarkEnd w:id="80"/>
    </w:p>
    <w:p w:rsidR="003E7FE7" w:rsidRPr="00577606" w:rsidRDefault="003E7FE7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3E7FE7" w:rsidRPr="00577606" w:rsidTr="00EB3F4E">
        <w:trPr>
          <w:trHeight w:val="405"/>
        </w:trPr>
        <w:tc>
          <w:tcPr>
            <w:tcW w:w="1488" w:type="dxa"/>
          </w:tcPr>
          <w:p w:rsidR="003E7FE7" w:rsidRPr="00577606" w:rsidRDefault="003E7FE7" w:rsidP="00EB3F4E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6"/>
              </w:numPr>
            </w:pPr>
          </w:p>
        </w:tc>
      </w:tr>
      <w:tr w:rsidR="003E7FE7" w:rsidRPr="00577606" w:rsidTr="00EB3F4E">
        <w:trPr>
          <w:trHeight w:val="2253"/>
        </w:trPr>
        <w:tc>
          <w:tcPr>
            <w:tcW w:w="1488" w:type="dxa"/>
          </w:tcPr>
          <w:p w:rsidR="003E7FE7" w:rsidRPr="00577606" w:rsidRDefault="003E7FE7" w:rsidP="00EB3F4E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7"/>
              </w:numPr>
            </w:pPr>
          </w:p>
        </w:tc>
      </w:tr>
    </w:tbl>
    <w:p w:rsidR="003E7FE7" w:rsidRDefault="003E7FE7" w:rsidP="003E7FE7">
      <w:pPr>
        <w:pStyle w:val="Corpodetexto"/>
      </w:pPr>
    </w:p>
    <w:p w:rsidR="003E7FE7" w:rsidRPr="00577606" w:rsidRDefault="003E7FE7" w:rsidP="003E7FE7">
      <w:pPr>
        <w:pStyle w:val="Ttulo6"/>
      </w:pPr>
      <w:r w:rsidRPr="00577606">
        <w:t xml:space="preserve">Fluxo alternativo </w:t>
      </w:r>
      <w:r>
        <w:t>&lt;nome do fluxo alternativo&gt;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3E7FE7" w:rsidRPr="00577606" w:rsidTr="00EB3F4E">
        <w:trPr>
          <w:trHeight w:val="427"/>
        </w:trPr>
        <w:tc>
          <w:tcPr>
            <w:tcW w:w="1488" w:type="dxa"/>
          </w:tcPr>
          <w:p w:rsidR="003E7FE7" w:rsidRPr="00577606" w:rsidRDefault="003E7FE7" w:rsidP="00EB3F4E">
            <w:pPr>
              <w:pStyle w:val="Tabela"/>
            </w:pPr>
            <w:r w:rsidRPr="00577606">
              <w:t>Precondições</w:t>
            </w:r>
          </w:p>
        </w:tc>
        <w:tc>
          <w:tcPr>
            <w:tcW w:w="7724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8"/>
              </w:numPr>
            </w:pPr>
          </w:p>
        </w:tc>
      </w:tr>
      <w:tr w:rsidR="003E7FE7" w:rsidRPr="00577606" w:rsidTr="00EB3F4E">
        <w:trPr>
          <w:trHeight w:val="2659"/>
        </w:trPr>
        <w:tc>
          <w:tcPr>
            <w:tcW w:w="1488" w:type="dxa"/>
          </w:tcPr>
          <w:p w:rsidR="003E7FE7" w:rsidRPr="00577606" w:rsidRDefault="003E7FE7" w:rsidP="00EB3F4E">
            <w:pPr>
              <w:pStyle w:val="Tabela"/>
            </w:pPr>
            <w:r w:rsidRPr="00577606">
              <w:t>Passos</w:t>
            </w:r>
          </w:p>
        </w:tc>
        <w:tc>
          <w:tcPr>
            <w:tcW w:w="7724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29"/>
              </w:numPr>
            </w:pPr>
          </w:p>
        </w:tc>
      </w:tr>
    </w:tbl>
    <w:p w:rsidR="003E7FE7" w:rsidRDefault="003E7FE7" w:rsidP="003E7FE7">
      <w:pPr>
        <w:pStyle w:val="Corpodetexto"/>
      </w:pPr>
    </w:p>
    <w:p w:rsidR="003E7FE7" w:rsidRPr="00577606" w:rsidRDefault="00A55104" w:rsidP="003E7FE7">
      <w:pPr>
        <w:pStyle w:val="Ttulo5"/>
      </w:pPr>
      <w:bookmarkStart w:id="81" w:name="_Toc332954517"/>
      <w:r>
        <w:t>Pós-condições</w:t>
      </w:r>
      <w:bookmarkEnd w:id="81"/>
      <w:r w:rsidR="003E7F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E7FE7" w:rsidRPr="00577606" w:rsidTr="00EB3F4E">
        <w:trPr>
          <w:trHeight w:val="867"/>
        </w:trPr>
        <w:tc>
          <w:tcPr>
            <w:tcW w:w="9212" w:type="dxa"/>
          </w:tcPr>
          <w:p w:rsidR="003E7FE7" w:rsidRPr="00577606" w:rsidRDefault="003E7FE7" w:rsidP="003D1818">
            <w:pPr>
              <w:pStyle w:val="Tabela"/>
              <w:numPr>
                <w:ilvl w:val="0"/>
                <w:numId w:val="30"/>
              </w:numPr>
            </w:pPr>
          </w:p>
        </w:tc>
      </w:tr>
    </w:tbl>
    <w:p w:rsidR="003E7FE7" w:rsidRPr="00577606" w:rsidRDefault="003E7FE7" w:rsidP="003E7FE7">
      <w:pPr>
        <w:pStyle w:val="Corpodetexto"/>
      </w:pPr>
    </w:p>
    <w:p w:rsidR="00EB3F4E" w:rsidRDefault="00EB3F4E">
      <w:pPr>
        <w:rPr>
          <w:sz w:val="24"/>
          <w:szCs w:val="24"/>
        </w:rPr>
      </w:pPr>
      <w:r>
        <w:br w:type="page"/>
      </w:r>
    </w:p>
    <w:p w:rsidR="00EB3F4E" w:rsidRPr="00577606" w:rsidRDefault="00EB3F4E" w:rsidP="00EB3F4E">
      <w:pPr>
        <w:pStyle w:val="Ttulo3"/>
      </w:pPr>
      <w:bookmarkStart w:id="82" w:name="_Toc332954518"/>
      <w:r>
        <w:lastRenderedPageBreak/>
        <w:t>Requisitos Não Funcionais</w:t>
      </w:r>
      <w:bookmarkEnd w:id="82"/>
    </w:p>
    <w:p w:rsidR="00EB3F4E" w:rsidRDefault="00EB3F4E" w:rsidP="00EB3F4E">
      <w:pPr>
        <w:pStyle w:val="Ttulo4"/>
      </w:pPr>
      <w:bookmarkStart w:id="83" w:name="_Toc332954519"/>
      <w:r>
        <w:t>Requisitos de Dados Persistentes</w:t>
      </w:r>
      <w:bookmarkEnd w:id="83"/>
    </w:p>
    <w:p w:rsidR="00E025E6" w:rsidRPr="00B354DD" w:rsidRDefault="00E025E6" w:rsidP="00E025E6">
      <w:pPr>
        <w:pStyle w:val="Ttulo5"/>
        <w:keepLines/>
        <w:jc w:val="both"/>
      </w:pPr>
      <w:bookmarkStart w:id="84" w:name="_Toc270585804"/>
      <w:bookmarkStart w:id="85" w:name="_Toc270616675"/>
      <w:bookmarkStart w:id="86" w:name="_Toc271574969"/>
      <w:bookmarkStart w:id="87" w:name="_Toc332954520"/>
      <w:r w:rsidRPr="00B354DD">
        <w:t>Diagrama de classes persistentes</w:t>
      </w:r>
      <w:bookmarkEnd w:id="84"/>
      <w:bookmarkEnd w:id="85"/>
      <w:bookmarkEnd w:id="86"/>
      <w:bookmarkEnd w:id="8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55"/>
      </w:tblGrid>
      <w:tr w:rsidR="00E025E6" w:rsidRPr="001E5B61" w:rsidTr="007F5835">
        <w:trPr>
          <w:trHeight w:val="60"/>
        </w:trPr>
        <w:tc>
          <w:tcPr>
            <w:tcW w:w="5000" w:type="pct"/>
          </w:tcPr>
          <w:p w:rsidR="00E025E6" w:rsidRPr="001E5B61" w:rsidRDefault="0074409D" w:rsidP="007F5835">
            <w:pPr>
              <w:pStyle w:val="Tabela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80025" cy="3524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DomainClas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5E6" w:rsidRPr="001E5B61" w:rsidRDefault="00E025E6" w:rsidP="00E025E6">
      <w:pPr>
        <w:pStyle w:val="Corpodetexto"/>
      </w:pPr>
    </w:p>
    <w:p w:rsidR="00E025E6" w:rsidRPr="00FE2E14" w:rsidRDefault="00E025E6" w:rsidP="00E025E6">
      <w:pPr>
        <w:pStyle w:val="Ttulo5"/>
        <w:jc w:val="both"/>
      </w:pPr>
      <w:bookmarkStart w:id="88" w:name="_Toc270585805"/>
      <w:bookmarkStart w:id="89" w:name="_Toc270616676"/>
      <w:bookmarkStart w:id="90" w:name="_Toc271574970"/>
      <w:bookmarkStart w:id="91" w:name="_Toc332954521"/>
      <w:r w:rsidRPr="00FE2E14">
        <w:t>Classes persistentes</w:t>
      </w:r>
      <w:bookmarkEnd w:id="88"/>
      <w:bookmarkEnd w:id="89"/>
      <w:bookmarkEnd w:id="90"/>
      <w:bookmarkEnd w:id="91"/>
    </w:p>
    <w:tbl>
      <w:tblPr>
        <w:tblW w:w="4988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E025E6" w:rsidRPr="00B354DD" w:rsidTr="00963C1A">
        <w:trPr>
          <w:cantSplit/>
        </w:trPr>
        <w:tc>
          <w:tcPr>
            <w:tcW w:w="602" w:type="pct"/>
          </w:tcPr>
          <w:p w:rsidR="00E025E6" w:rsidRPr="00B354DD" w:rsidRDefault="00E025E6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</w:tcPr>
          <w:p w:rsidR="00E025E6" w:rsidRPr="00B354DD" w:rsidRDefault="00E025E6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</w:tcPr>
          <w:p w:rsidR="00E025E6" w:rsidRPr="00B354DD" w:rsidRDefault="00E025E6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510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510" w:type="pct"/>
          </w:tcPr>
          <w:p w:rsidR="00E025E6" w:rsidRDefault="00E025E6" w:rsidP="007F5835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510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510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E025E6" w:rsidRPr="001E5B61" w:rsidTr="00963C1A">
        <w:trPr>
          <w:cantSplit/>
        </w:trPr>
        <w:tc>
          <w:tcPr>
            <w:tcW w:w="602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510" w:type="pct"/>
          </w:tcPr>
          <w:p w:rsidR="00E025E6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E025E6" w:rsidRPr="001E5B61" w:rsidRDefault="00E025E6" w:rsidP="007F583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E025E6" w:rsidRPr="001E5B61" w:rsidRDefault="00E025E6" w:rsidP="00E025E6">
      <w:pPr>
        <w:pStyle w:val="Corpodetexto"/>
      </w:pPr>
    </w:p>
    <w:p w:rsidR="00963C1A" w:rsidRDefault="00963C1A" w:rsidP="00963C1A">
      <w:pPr>
        <w:pStyle w:val="Ttulo4"/>
      </w:pPr>
      <w:bookmarkStart w:id="92" w:name="_Toc332954522"/>
      <w:r>
        <w:lastRenderedPageBreak/>
        <w:t>Requisitos de Usabilidade</w:t>
      </w:r>
      <w:bookmarkEnd w:id="92"/>
    </w:p>
    <w:tbl>
      <w:tblPr>
        <w:tblW w:w="4988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963C1A" w:rsidRPr="00B354DD" w:rsidTr="007F5835">
        <w:trPr>
          <w:cantSplit/>
        </w:trPr>
        <w:tc>
          <w:tcPr>
            <w:tcW w:w="602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510" w:type="pct"/>
          </w:tcPr>
          <w:p w:rsidR="00963C1A" w:rsidRDefault="00963C1A" w:rsidP="007F5835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510" w:type="pct"/>
          </w:tcPr>
          <w:p w:rsidR="00963C1A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963C1A" w:rsidRPr="001E5B61" w:rsidRDefault="00963C1A" w:rsidP="00963C1A">
      <w:pPr>
        <w:pStyle w:val="Corpodetexto"/>
      </w:pPr>
    </w:p>
    <w:p w:rsidR="00963C1A" w:rsidRDefault="00963C1A" w:rsidP="00963C1A">
      <w:pPr>
        <w:pStyle w:val="Ttulo4"/>
      </w:pPr>
      <w:bookmarkStart w:id="93" w:name="_Toc332954523"/>
      <w:r>
        <w:t>Requisitos de Desempenho</w:t>
      </w:r>
      <w:bookmarkEnd w:id="93"/>
    </w:p>
    <w:tbl>
      <w:tblPr>
        <w:tblW w:w="4988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16"/>
        <w:gridCol w:w="860"/>
        <w:gridCol w:w="6559"/>
      </w:tblGrid>
      <w:tr w:rsidR="00963C1A" w:rsidRPr="00B354DD" w:rsidTr="007F5835">
        <w:trPr>
          <w:cantSplit/>
        </w:trPr>
        <w:tc>
          <w:tcPr>
            <w:tcW w:w="602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Número de ordem</w:t>
            </w:r>
          </w:p>
        </w:tc>
        <w:tc>
          <w:tcPr>
            <w:tcW w:w="510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Nome</w:t>
            </w:r>
          </w:p>
        </w:tc>
        <w:tc>
          <w:tcPr>
            <w:tcW w:w="3888" w:type="pct"/>
          </w:tcPr>
          <w:p w:rsidR="00963C1A" w:rsidRPr="00B354DD" w:rsidRDefault="00963C1A" w:rsidP="007F5835">
            <w:pPr>
              <w:pStyle w:val="Tabela"/>
              <w:jc w:val="both"/>
              <w:rPr>
                <w:b/>
                <w:snapToGrid w:val="0"/>
              </w:rPr>
            </w:pPr>
            <w:r w:rsidRPr="00B354DD">
              <w:rPr>
                <w:b/>
                <w:snapToGrid w:val="0"/>
              </w:rPr>
              <w:t>Descrição</w:t>
            </w: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1.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2.</w:t>
            </w:r>
          </w:p>
        </w:tc>
        <w:tc>
          <w:tcPr>
            <w:tcW w:w="510" w:type="pct"/>
          </w:tcPr>
          <w:p w:rsidR="00963C1A" w:rsidRDefault="00963C1A" w:rsidP="007F5835">
            <w:pPr>
              <w:pStyle w:val="Tabela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7.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8.</w:t>
            </w:r>
          </w:p>
        </w:tc>
        <w:tc>
          <w:tcPr>
            <w:tcW w:w="510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  <w:tr w:rsidR="00963C1A" w:rsidRPr="001E5B61" w:rsidTr="007F5835">
        <w:trPr>
          <w:cantSplit/>
        </w:trPr>
        <w:tc>
          <w:tcPr>
            <w:tcW w:w="602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  <w:r>
              <w:rPr>
                <w:snapToGrid w:val="0"/>
              </w:rPr>
              <w:t>9.</w:t>
            </w:r>
          </w:p>
        </w:tc>
        <w:tc>
          <w:tcPr>
            <w:tcW w:w="510" w:type="pct"/>
          </w:tcPr>
          <w:p w:rsidR="00963C1A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  <w:tc>
          <w:tcPr>
            <w:tcW w:w="3888" w:type="pct"/>
          </w:tcPr>
          <w:p w:rsidR="00963C1A" w:rsidRPr="001E5B61" w:rsidRDefault="00963C1A" w:rsidP="007F5835">
            <w:pPr>
              <w:pStyle w:val="Tabela"/>
              <w:jc w:val="both"/>
              <w:rPr>
                <w:snapToGrid w:val="0"/>
              </w:rPr>
            </w:pPr>
          </w:p>
        </w:tc>
      </w:tr>
    </w:tbl>
    <w:p w:rsidR="003E7FE7" w:rsidRDefault="003E7FE7" w:rsidP="009E4682">
      <w:pPr>
        <w:pStyle w:val="Corpodetexto"/>
      </w:pPr>
    </w:p>
    <w:sectPr w:rsidR="003E7FE7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1CE" w:rsidRDefault="00DD11CE">
      <w:r>
        <w:separator/>
      </w:r>
    </w:p>
  </w:endnote>
  <w:endnote w:type="continuationSeparator" w:id="0">
    <w:p w:rsidR="00DD11CE" w:rsidRDefault="00DD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01C" w:rsidRDefault="007A501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5F28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7A501C" w:rsidRDefault="007A501C" w:rsidP="00F46C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01C" w:rsidRDefault="007A501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5046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7A501C" w:rsidRDefault="007A50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1CE" w:rsidRDefault="00DD11CE">
      <w:r>
        <w:separator/>
      </w:r>
    </w:p>
  </w:footnote>
  <w:footnote w:type="continuationSeparator" w:id="0">
    <w:p w:rsidR="00DD11CE" w:rsidRDefault="00DD1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01C" w:rsidRPr="009D327C" w:rsidRDefault="007A501C">
    <w:pPr>
      <w:pStyle w:val="Cabealho"/>
      <w:rPr>
        <w:sz w:val="24"/>
        <w:szCs w:val="24"/>
      </w:rPr>
    </w:pPr>
    <w:r>
      <w:rPr>
        <w:sz w:val="24"/>
        <w:szCs w:val="24"/>
      </w:rPr>
      <w:t>CRM Online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01C" w:rsidRDefault="007A501C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>
    <w:nsid w:val="0DBD50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24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51F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6E088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521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3B021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9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6"/>
  </w:num>
  <w:num w:numId="3">
    <w:abstractNumId w:val="6"/>
  </w:num>
  <w:num w:numId="4">
    <w:abstractNumId w:val="14"/>
  </w:num>
  <w:num w:numId="5">
    <w:abstractNumId w:val="4"/>
  </w:num>
  <w:num w:numId="6">
    <w:abstractNumId w:val="11"/>
  </w:num>
  <w:num w:numId="7">
    <w:abstractNumId w:val="8"/>
  </w:num>
  <w:num w:numId="8">
    <w:abstractNumId w:val="27"/>
  </w:num>
  <w:num w:numId="9">
    <w:abstractNumId w:val="1"/>
  </w:num>
  <w:num w:numId="10">
    <w:abstractNumId w:val="12"/>
  </w:num>
  <w:num w:numId="11">
    <w:abstractNumId w:val="23"/>
  </w:num>
  <w:num w:numId="12">
    <w:abstractNumId w:val="24"/>
  </w:num>
  <w:num w:numId="13">
    <w:abstractNumId w:val="18"/>
  </w:num>
  <w:num w:numId="14">
    <w:abstractNumId w:val="15"/>
  </w:num>
  <w:num w:numId="15">
    <w:abstractNumId w:val="13"/>
  </w:num>
  <w:num w:numId="16">
    <w:abstractNumId w:val="10"/>
  </w:num>
  <w:num w:numId="17">
    <w:abstractNumId w:val="9"/>
  </w:num>
  <w:num w:numId="18">
    <w:abstractNumId w:val="25"/>
  </w:num>
  <w:num w:numId="19">
    <w:abstractNumId w:val="21"/>
  </w:num>
  <w:num w:numId="20">
    <w:abstractNumId w:val="20"/>
  </w:num>
  <w:num w:numId="21">
    <w:abstractNumId w:val="29"/>
  </w:num>
  <w:num w:numId="22">
    <w:abstractNumId w:val="2"/>
  </w:num>
  <w:num w:numId="23">
    <w:abstractNumId w:val="7"/>
  </w:num>
  <w:num w:numId="24">
    <w:abstractNumId w:val="16"/>
  </w:num>
  <w:num w:numId="25">
    <w:abstractNumId w:val="5"/>
  </w:num>
  <w:num w:numId="26">
    <w:abstractNumId w:val="22"/>
  </w:num>
  <w:num w:numId="27">
    <w:abstractNumId w:val="17"/>
  </w:num>
  <w:num w:numId="28">
    <w:abstractNumId w:val="3"/>
  </w:num>
  <w:num w:numId="29">
    <w:abstractNumId w:val="19"/>
  </w:num>
  <w:num w:numId="30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011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89E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E627D"/>
    <w:rsid w:val="000F2A61"/>
    <w:rsid w:val="000F2F9E"/>
    <w:rsid w:val="000F3A5C"/>
    <w:rsid w:val="000F5067"/>
    <w:rsid w:val="000F6A20"/>
    <w:rsid w:val="000F7477"/>
    <w:rsid w:val="000F7CE2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3D5C"/>
    <w:rsid w:val="00127C43"/>
    <w:rsid w:val="00130CF9"/>
    <w:rsid w:val="0013249F"/>
    <w:rsid w:val="00133A6C"/>
    <w:rsid w:val="00133DD3"/>
    <w:rsid w:val="00135EAB"/>
    <w:rsid w:val="001375EE"/>
    <w:rsid w:val="0014073E"/>
    <w:rsid w:val="00140D90"/>
    <w:rsid w:val="00142329"/>
    <w:rsid w:val="001446B8"/>
    <w:rsid w:val="00147418"/>
    <w:rsid w:val="00147DA3"/>
    <w:rsid w:val="00150C42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47FE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986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5662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2C7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4BEF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1818"/>
    <w:rsid w:val="003D3085"/>
    <w:rsid w:val="003E1F4B"/>
    <w:rsid w:val="003E3B05"/>
    <w:rsid w:val="003E6475"/>
    <w:rsid w:val="003E736C"/>
    <w:rsid w:val="003E7FE7"/>
    <w:rsid w:val="003F17E7"/>
    <w:rsid w:val="003F469A"/>
    <w:rsid w:val="00400874"/>
    <w:rsid w:val="00400C35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36EAA"/>
    <w:rsid w:val="00442604"/>
    <w:rsid w:val="00445A0D"/>
    <w:rsid w:val="00446F8F"/>
    <w:rsid w:val="004512A1"/>
    <w:rsid w:val="004512F7"/>
    <w:rsid w:val="0045163D"/>
    <w:rsid w:val="004524A8"/>
    <w:rsid w:val="004536AC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1C25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A714E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1673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1B04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178E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04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34381"/>
    <w:rsid w:val="007419C6"/>
    <w:rsid w:val="007438D7"/>
    <w:rsid w:val="0074409D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108"/>
    <w:rsid w:val="007A4467"/>
    <w:rsid w:val="007A4923"/>
    <w:rsid w:val="007A501C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C7054"/>
    <w:rsid w:val="007D203D"/>
    <w:rsid w:val="007D22EF"/>
    <w:rsid w:val="007D3CA4"/>
    <w:rsid w:val="007D4D7E"/>
    <w:rsid w:val="007D5140"/>
    <w:rsid w:val="007D6487"/>
    <w:rsid w:val="007E30D0"/>
    <w:rsid w:val="007E4A5B"/>
    <w:rsid w:val="007E67B1"/>
    <w:rsid w:val="007F1F76"/>
    <w:rsid w:val="007F204E"/>
    <w:rsid w:val="007F328C"/>
    <w:rsid w:val="007F5835"/>
    <w:rsid w:val="007F7A42"/>
    <w:rsid w:val="00802A76"/>
    <w:rsid w:val="008039AC"/>
    <w:rsid w:val="0080536F"/>
    <w:rsid w:val="008063A7"/>
    <w:rsid w:val="008063DA"/>
    <w:rsid w:val="00807557"/>
    <w:rsid w:val="008131F9"/>
    <w:rsid w:val="0081339B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2F23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16F7A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215B"/>
    <w:rsid w:val="00963C1A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1A2D"/>
    <w:rsid w:val="009925CE"/>
    <w:rsid w:val="0099307B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3C0B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104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49FB"/>
    <w:rsid w:val="00AF55B3"/>
    <w:rsid w:val="00AF5F28"/>
    <w:rsid w:val="00B01077"/>
    <w:rsid w:val="00B03DF3"/>
    <w:rsid w:val="00B119A9"/>
    <w:rsid w:val="00B13C56"/>
    <w:rsid w:val="00B23BF4"/>
    <w:rsid w:val="00B259B2"/>
    <w:rsid w:val="00B26086"/>
    <w:rsid w:val="00B26A5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4326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5BC6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7B5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0390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47347"/>
    <w:rsid w:val="00C52C82"/>
    <w:rsid w:val="00C54DA4"/>
    <w:rsid w:val="00C624CF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11CE"/>
    <w:rsid w:val="00DD34C2"/>
    <w:rsid w:val="00DD482F"/>
    <w:rsid w:val="00DD5578"/>
    <w:rsid w:val="00DD64DA"/>
    <w:rsid w:val="00DE50AD"/>
    <w:rsid w:val="00DE6270"/>
    <w:rsid w:val="00DE678D"/>
    <w:rsid w:val="00DE7927"/>
    <w:rsid w:val="00DE797D"/>
    <w:rsid w:val="00DF52D4"/>
    <w:rsid w:val="00E01881"/>
    <w:rsid w:val="00E025E6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79B1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1C3D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3F4E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D7D7F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480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3AB4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basedOn w:val="Fontepargpadro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basedOn w:val="Fontepargpadro"/>
    <w:link w:val="Corpodetexto"/>
    <w:rsid w:val="00951735"/>
    <w:rPr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063A7"/>
    <w:rPr>
      <w:rFonts w:ascii="Arial" w:hAnsi="Arial"/>
      <w:b/>
      <w:i/>
      <w:kern w:val="28"/>
    </w:rPr>
  </w:style>
  <w:style w:type="character" w:customStyle="1" w:styleId="Ttulo4Char">
    <w:name w:val="Título 4 Char"/>
    <w:basedOn w:val="Fontepargpadro"/>
    <w:link w:val="Ttulo4"/>
    <w:rsid w:val="00E025E6"/>
    <w:rPr>
      <w:b/>
      <w:i/>
      <w:kern w:val="28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basedOn w:val="Fontepargpadro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basedOn w:val="Fontepargpadro"/>
    <w:link w:val="Corpodetexto"/>
    <w:rsid w:val="00951735"/>
    <w:rPr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063A7"/>
    <w:rPr>
      <w:rFonts w:ascii="Arial" w:hAnsi="Arial"/>
      <w:b/>
      <w:i/>
      <w:kern w:val="28"/>
    </w:rPr>
  </w:style>
  <w:style w:type="character" w:customStyle="1" w:styleId="Ttulo4Char">
    <w:name w:val="Título 4 Char"/>
    <w:basedOn w:val="Fontepargpadro"/>
    <w:link w:val="Ttulo4"/>
    <w:rsid w:val="00E025E6"/>
    <w:rPr>
      <w:b/>
      <w:i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</Template>
  <TotalTime>116</TotalTime>
  <Pages>17</Pages>
  <Words>1912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12218</CharactersWithSpaces>
  <SharedDoc>false</SharedDoc>
  <HLinks>
    <vt:vector size="198" baseType="variant"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_Toc254818274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_Toc254818273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_Toc254818272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_Toc254818271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_Toc254818270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_Toc254818269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_Toc254818268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_Toc254818267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_Toc254818266</vt:lpwstr>
      </vt:variant>
      <vt:variant>
        <vt:i4>1310773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_Toc254818265</vt:lpwstr>
      </vt:variant>
      <vt:variant>
        <vt:i4>1310773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_Toc254818264</vt:lpwstr>
      </vt:variant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_Toc254818263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_Toc254818262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_Toc254818261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_Toc254818260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_Toc254818259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_Toc254818258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_Toc254818257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_Toc254818256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_Toc254818255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_Toc254818254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_Toc254818253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_Toc254818252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_Toc254818251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_Toc254818250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_Toc254818249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_Toc254818248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_Toc254818247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_Toc254818246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_Toc254818245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_Toc254818244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_Toc254818243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_Toc254818242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Wander Maia</cp:lastModifiedBy>
  <cp:revision>44</cp:revision>
  <cp:lastPrinted>2012-08-15T20:23:00Z</cp:lastPrinted>
  <dcterms:created xsi:type="dcterms:W3CDTF">2012-08-15T19:44:00Z</dcterms:created>
  <dcterms:modified xsi:type="dcterms:W3CDTF">2012-09-18T22:08:00Z</dcterms:modified>
</cp:coreProperties>
</file>